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  <w:r w:rsidR="00DB763B">
        <w:rPr>
          <w:b/>
          <w:sz w:val="40"/>
          <w:szCs w:val="40"/>
        </w:rPr>
        <w:t xml:space="preserve"> # 9</w:t>
      </w:r>
    </w:p>
    <w:p w:rsidR="00AC1680" w:rsidRDefault="00DB763B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</w:t>
      </w:r>
      <w:r w:rsidR="00637B37">
        <w:rPr>
          <w:rFonts w:cs="Arial"/>
          <w:sz w:val="22"/>
          <w:szCs w:val="22"/>
        </w:rPr>
        <w:t>Operation and Maintenance Department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6030F0" w:rsidP="00AC1680">
      <w:pPr>
        <w:spacing w:before="240" w:after="240"/>
        <w:jc w:val="center"/>
      </w:pPr>
      <w:bookmarkStart w:id="0" w:name="_GoBack"/>
      <w:r>
        <w:pict>
          <v:shape id="_x0000_i1026" type="#_x0000_t75" style="width:6in;height:7.2pt" o:hrpct="0" o:hralign="center" o:hr="t">
            <v:imagedata r:id="rId9" o:title="BD10290_"/>
          </v:shape>
        </w:pict>
      </w:r>
      <w:bookmarkEnd w:id="0"/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4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006"/>
        <w:gridCol w:w="3662"/>
        <w:gridCol w:w="534"/>
      </w:tblGrid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00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6" w:type="dxa"/>
            <w:gridSpan w:val="2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276" w:type="dxa"/>
          </w:tcPr>
          <w:p w:rsidR="004C4A05" w:rsidRPr="003557E7" w:rsidRDefault="00BE141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200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4C4A05" w:rsidRPr="003557E7" w:rsidRDefault="007845A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4C4A05" w:rsidRPr="003557E7" w:rsidRDefault="00200C0A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6" w:type="dxa"/>
          </w:tcPr>
          <w:p w:rsidR="004C4A05" w:rsidRPr="003557E7" w:rsidRDefault="00210A9D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2006" w:type="dxa"/>
          </w:tcPr>
          <w:p w:rsidR="004C4A05" w:rsidRPr="003557E7" w:rsidRDefault="00200C0A" w:rsidP="00E6567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200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7845AF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Context, Use Case, and Data flow has been updated</w:t>
            </w:r>
          </w:p>
          <w:p w:rsidR="00637B3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Timing, State, Class, Use Case Fully Development</w:t>
            </w:r>
          </w:p>
          <w:p w:rsidR="00637B37" w:rsidRPr="003557E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 has be revised to a theoretical view</w:t>
            </w:r>
          </w:p>
        </w:tc>
      </w:tr>
      <w:tr w:rsidR="00CC6EF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 </w:t>
            </w:r>
          </w:p>
        </w:tc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07/10/16</w:t>
            </w:r>
          </w:p>
        </w:tc>
        <w:tc>
          <w:tcPr>
            <w:tcW w:w="200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Sequence, Activity, Communication Diagram has been created</w:t>
            </w:r>
          </w:p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Other diagrams are updated according to the noted revisions</w:t>
            </w:r>
          </w:p>
        </w:tc>
      </w:tr>
      <w:tr w:rsidR="000E7D57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</w:t>
            </w:r>
            <w:r w:rsidR="00680230">
              <w:rPr>
                <w:rFonts w:cs="Arial"/>
                <w:sz w:val="20"/>
              </w:rPr>
              <w:t>4</w:t>
            </w:r>
          </w:p>
        </w:tc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07/17/16</w:t>
            </w:r>
          </w:p>
        </w:tc>
        <w:tc>
          <w:tcPr>
            <w:tcW w:w="200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0E7D57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paper according to Computer Science with Software Development format</w:t>
            </w:r>
          </w:p>
          <w:p w:rsidR="00E54603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Context added, Purpose and Definition updated, Design and Methodology is added</w:t>
            </w:r>
          </w:p>
        </w:tc>
      </w:tr>
      <w:tr w:rsidR="00680230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7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07/24/16</w:t>
            </w:r>
          </w:p>
        </w:tc>
        <w:tc>
          <w:tcPr>
            <w:tcW w:w="200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E6567F" w:rsidRPr="00E6567F" w:rsidRDefault="0068023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and Composite Diagram Added</w:t>
            </w:r>
          </w:p>
        </w:tc>
      </w:tr>
      <w:tr w:rsidR="00E6567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1.6 </w:t>
            </w:r>
          </w:p>
        </w:tc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08/06/16</w:t>
            </w:r>
          </w:p>
        </w:tc>
        <w:tc>
          <w:tcPr>
            <w:tcW w:w="200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E6567F" w:rsidRDefault="00E6567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 and Deployment Diagram Added</w:t>
            </w:r>
          </w:p>
        </w:tc>
      </w:tr>
      <w:tr w:rsidR="00A73BD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08/15/16</w:t>
            </w:r>
          </w:p>
        </w:tc>
        <w:tc>
          <w:tcPr>
            <w:tcW w:w="200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A73BDE" w:rsidRDefault="00A73BD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Content Added</w:t>
            </w:r>
          </w:p>
        </w:tc>
      </w:tr>
      <w:tr w:rsidR="00B350F2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08/20/16</w:t>
            </w:r>
          </w:p>
        </w:tc>
        <w:tc>
          <w:tcPr>
            <w:tcW w:w="2006" w:type="dxa"/>
          </w:tcPr>
          <w:p w:rsidR="00B350F2" w:rsidRDefault="00C6529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B350F2" w:rsidRDefault="00C6529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to be printed and submitted has been completed</w:t>
            </w:r>
          </w:p>
        </w:tc>
      </w:tr>
      <w:tr w:rsidR="0038276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09/21/16</w:t>
            </w:r>
          </w:p>
        </w:tc>
        <w:tc>
          <w:tcPr>
            <w:tcW w:w="200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382765" w:rsidRDefault="00382765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Clients request and needs are recorded</w:t>
            </w:r>
          </w:p>
        </w:tc>
      </w:tr>
      <w:tr w:rsidR="00811D16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10/03/16</w:t>
            </w:r>
          </w:p>
        </w:tc>
        <w:tc>
          <w:tcPr>
            <w:tcW w:w="200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811D16" w:rsidRDefault="00811D16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has been signed and updated</w:t>
            </w:r>
          </w:p>
        </w:tc>
      </w:tr>
      <w:tr w:rsidR="00F83217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10/09/16</w:t>
            </w:r>
          </w:p>
        </w:tc>
        <w:tc>
          <w:tcPr>
            <w:tcW w:w="200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83217" w:rsidRDefault="00F8321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Web Application has been updated</w:t>
            </w:r>
          </w:p>
        </w:tc>
      </w:tr>
      <w:tr w:rsidR="00F566D4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10/15/16</w:t>
            </w:r>
          </w:p>
        </w:tc>
        <w:tc>
          <w:tcPr>
            <w:tcW w:w="2006" w:type="dxa"/>
          </w:tcPr>
          <w:p w:rsidR="00F566D4" w:rsidRDefault="00F566D4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SOW and Project Scope has been added</w:t>
            </w:r>
          </w:p>
        </w:tc>
      </w:tr>
      <w:tr w:rsidR="00F566D4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</w:p>
        </w:tc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10/22/16</w:t>
            </w:r>
          </w:p>
        </w:tc>
        <w:tc>
          <w:tcPr>
            <w:tcW w:w="2006" w:type="dxa"/>
          </w:tcPr>
          <w:p w:rsidR="00F566D4" w:rsidRDefault="00F566D4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 Breakdown Structure has been added.</w:t>
            </w:r>
          </w:p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Second Iteration of Proofread of SOW and Project Scope</w:t>
            </w:r>
          </w:p>
          <w:p w:rsidR="00F566D4" w:rsidRPr="00971869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Improved Prototype</w:t>
            </w:r>
          </w:p>
        </w:tc>
      </w:tr>
      <w:tr w:rsidR="00F566D4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</w:t>
            </w:r>
          </w:p>
        </w:tc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11/09/16</w:t>
            </w:r>
          </w:p>
        </w:tc>
        <w:tc>
          <w:tcPr>
            <w:tcW w:w="2006" w:type="dxa"/>
          </w:tcPr>
          <w:p w:rsidR="00F566D4" w:rsidRDefault="00F566D4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Event Feature has been added</w:t>
            </w:r>
          </w:p>
        </w:tc>
      </w:tr>
      <w:tr w:rsidR="0051149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511495" w:rsidRDefault="00511495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2.5</w:t>
            </w:r>
          </w:p>
        </w:tc>
        <w:tc>
          <w:tcPr>
            <w:tcW w:w="1276" w:type="dxa"/>
          </w:tcPr>
          <w:p w:rsidR="00511495" w:rsidRDefault="00511495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11/19/16</w:t>
            </w:r>
          </w:p>
        </w:tc>
        <w:tc>
          <w:tcPr>
            <w:tcW w:w="2006" w:type="dxa"/>
          </w:tcPr>
          <w:p w:rsidR="00511495" w:rsidRDefault="00511495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D00756" w:rsidRPr="00D00756" w:rsidRDefault="00511495" w:rsidP="00D0075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Improvement of Prototype</w:t>
            </w:r>
          </w:p>
        </w:tc>
      </w:tr>
      <w:tr w:rsidR="00D00756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D00756" w:rsidRDefault="00D00756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2.6</w:t>
            </w:r>
          </w:p>
        </w:tc>
        <w:tc>
          <w:tcPr>
            <w:tcW w:w="1276" w:type="dxa"/>
          </w:tcPr>
          <w:p w:rsidR="00D00756" w:rsidRDefault="00D00756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11/27/16</w:t>
            </w:r>
          </w:p>
        </w:tc>
        <w:tc>
          <w:tcPr>
            <w:tcW w:w="2006" w:type="dxa"/>
          </w:tcPr>
          <w:p w:rsidR="00D00756" w:rsidRDefault="00D00756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D00756" w:rsidRDefault="00D00756" w:rsidP="00D0075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Continuation of Prototype Improvement</w:t>
            </w:r>
          </w:p>
          <w:p w:rsidR="00D00756" w:rsidRDefault="00AF016E" w:rsidP="00D0075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Requirement Specification is added.</w:t>
            </w:r>
          </w:p>
          <w:p w:rsidR="00AF016E" w:rsidRDefault="00AF016E" w:rsidP="00D0075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Finalization of Presentation</w:t>
            </w:r>
          </w:p>
        </w:tc>
      </w:tr>
      <w:tr w:rsidR="00042458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042458" w:rsidRDefault="00042458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2.7</w:t>
            </w:r>
          </w:p>
        </w:tc>
        <w:tc>
          <w:tcPr>
            <w:tcW w:w="1276" w:type="dxa"/>
          </w:tcPr>
          <w:p w:rsidR="00042458" w:rsidRDefault="00042458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12/04/16</w:t>
            </w:r>
          </w:p>
        </w:tc>
        <w:tc>
          <w:tcPr>
            <w:tcW w:w="2006" w:type="dxa"/>
          </w:tcPr>
          <w:p w:rsidR="00042458" w:rsidRDefault="00042458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042458" w:rsidRDefault="00042458" w:rsidP="00D0075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Management Plan</w:t>
            </w:r>
          </w:p>
          <w:p w:rsidR="00042458" w:rsidRDefault="00042458" w:rsidP="00D0075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Proofread Paper</w:t>
            </w:r>
          </w:p>
          <w:p w:rsidR="00042458" w:rsidRDefault="00042458" w:rsidP="00D0075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Presentation Created</w:t>
            </w:r>
          </w:p>
        </w:tc>
      </w:tr>
      <w:tr w:rsidR="00E6567F" w:rsidTr="00E656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34" w:type="dxa"/>
          <w:trHeight w:val="100"/>
        </w:trPr>
        <w:tc>
          <w:tcPr>
            <w:tcW w:w="8220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  <w:vAlign w:val="top"/>
          </w:tcPr>
          <w:p w:rsidR="00042458" w:rsidRDefault="00042458" w:rsidP="00E6567F"/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030F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030F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030F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030F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030F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030F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030F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DB763B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</w:t>
      </w:r>
      <w:r w:rsidR="00382765">
        <w:rPr>
          <w:rFonts w:ascii="Arial" w:hAnsi="Arial" w:cs="Arial"/>
          <w:sz w:val="20"/>
          <w:szCs w:val="20"/>
        </w:rPr>
        <w:t xml:space="preserve"> weather.com.ph by using a modern software solution </w:t>
      </w:r>
      <w:r w:rsidR="001F6CE2">
        <w:rPr>
          <w:rFonts w:ascii="Arial" w:hAnsi="Arial" w:cs="Arial"/>
          <w:sz w:val="20"/>
          <w:szCs w:val="20"/>
        </w:rPr>
        <w:t>that will provide faster results and convenience compared to the older system.</w:t>
      </w:r>
    </w:p>
    <w:p w:rsidR="0020544A" w:rsidRPr="00844E0A" w:rsidRDefault="00D760C8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Milestone Deliverable/s: </w:t>
      </w:r>
      <w:r w:rsidR="00C83BFB">
        <w:rPr>
          <w:rFonts w:ascii="Arial" w:hAnsi="Arial" w:cs="Arial"/>
          <w:sz w:val="20"/>
          <w:szCs w:val="20"/>
        </w:rPr>
        <w:t xml:space="preserve">Main Paper for Proofread, Change Management Plan, Presentation for </w:t>
      </w:r>
      <w:proofErr w:type="spellStart"/>
      <w:r w:rsidR="00C83BFB">
        <w:rPr>
          <w:rFonts w:ascii="Arial" w:hAnsi="Arial" w:cs="Arial"/>
          <w:sz w:val="20"/>
          <w:szCs w:val="20"/>
        </w:rPr>
        <w:t>Defense</w:t>
      </w:r>
      <w:proofErr w:type="spellEnd"/>
    </w:p>
    <w:bookmarkStart w:id="23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>₱</w:t>
      </w:r>
      <w:r w:rsidR="00C83BFB">
        <w:rPr>
          <w:rFonts w:ascii="Arial" w:hAnsi="Arial" w:cs="Arial"/>
          <w:color w:val="222222"/>
          <w:sz w:val="20"/>
          <w:shd w:val="clear" w:color="auto" w:fill="FFFFFF"/>
        </w:rPr>
        <w:t xml:space="preserve"> 250</w:t>
      </w:r>
      <w:r w:rsidR="00AF016E">
        <w:rPr>
          <w:rFonts w:ascii="Arial" w:hAnsi="Arial" w:cs="Arial"/>
          <w:color w:val="222222"/>
          <w:sz w:val="20"/>
          <w:shd w:val="clear" w:color="auto" w:fill="FFFFFF"/>
        </w:rPr>
        <w:t>.00</w:t>
      </w:r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637B37">
        <w:rPr>
          <w:rFonts w:ascii="Arial" w:hAnsi="Arial" w:cs="Arial"/>
          <w:color w:val="222222"/>
          <w:sz w:val="20"/>
          <w:shd w:val="clear" w:color="auto" w:fill="FFFFFF"/>
        </w:rPr>
        <w:t>₱</w:t>
      </w:r>
      <w:r w:rsidR="00C83BFB">
        <w:rPr>
          <w:rFonts w:ascii="Arial" w:hAnsi="Arial" w:cs="Arial"/>
          <w:color w:val="222222"/>
          <w:sz w:val="20"/>
          <w:shd w:val="clear" w:color="auto" w:fill="FFFFFF"/>
        </w:rPr>
        <w:t xml:space="preserve"> 1</w:t>
      </w:r>
      <w:r w:rsidR="00AF016E">
        <w:rPr>
          <w:rFonts w:ascii="Arial" w:hAnsi="Arial" w:cs="Arial"/>
          <w:color w:val="222222"/>
          <w:sz w:val="20"/>
          <w:shd w:val="clear" w:color="auto" w:fill="FFFFFF"/>
        </w:rPr>
        <w:t>00.00</w:t>
      </w:r>
    </w:p>
    <w:bookmarkStart w:id="24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185DD8" w:rsidRPr="00185DD8" w:rsidRDefault="00637B37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83BFB">
        <w:rPr>
          <w:rFonts w:ascii="Arial" w:hAnsi="Arial" w:cs="Arial"/>
          <w:color w:val="000000"/>
          <w:sz w:val="20"/>
          <w:szCs w:val="20"/>
        </w:rPr>
        <w:t>Project Prototype needs to be viewed by the Project Advisor for any changes</w:t>
      </w:r>
    </w:p>
    <w:bookmarkStart w:id="25" w:name="Text9"/>
    <w:p w:rsidR="00F3777A" w:rsidRPr="00637B37" w:rsidRDefault="00662197" w:rsidP="00637B3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5"/>
    </w:p>
    <w:p w:rsidR="00B768F1" w:rsidRPr="003A1956" w:rsidRDefault="00453FF9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Documentation needs to be proofread before book bind</w:t>
      </w:r>
    </w:p>
    <w:p w:rsidR="00D916B6" w:rsidRDefault="00637B3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</w:t>
      </w:r>
      <w:r w:rsidR="00811D16">
        <w:rPr>
          <w:rFonts w:ascii="Arial" w:hAnsi="Arial" w:cs="Arial"/>
          <w:color w:val="000000"/>
          <w:sz w:val="20"/>
          <w:szCs w:val="20"/>
        </w:rPr>
        <w:t>Present to project advisor</w:t>
      </w:r>
      <w:r w:rsidR="00AF016E">
        <w:rPr>
          <w:rFonts w:ascii="Arial" w:hAnsi="Arial" w:cs="Arial"/>
          <w:color w:val="000000"/>
          <w:sz w:val="20"/>
          <w:szCs w:val="20"/>
        </w:rPr>
        <w:t xml:space="preserve"> and to the client</w:t>
      </w:r>
      <w:r w:rsidR="00811D16">
        <w:rPr>
          <w:rFonts w:ascii="Arial" w:hAnsi="Arial" w:cs="Arial"/>
          <w:color w:val="000000"/>
          <w:sz w:val="20"/>
          <w:szCs w:val="20"/>
        </w:rPr>
        <w:t xml:space="preserve"> so that feedback could be establish among the group</w:t>
      </w:r>
      <w:r w:rsidR="00AF016E">
        <w:rPr>
          <w:rFonts w:ascii="Arial" w:hAnsi="Arial" w:cs="Arial"/>
          <w:color w:val="000000"/>
          <w:sz w:val="20"/>
          <w:szCs w:val="20"/>
        </w:rPr>
        <w:t>.</w:t>
      </w: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382765" w:rsidRDefault="00382765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F83217" w:rsidRDefault="00F83217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811D16" w:rsidRDefault="00811D16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Pr="003A1956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6" w:name="_Toc77392560"/>
      <w:r>
        <w:lastRenderedPageBreak/>
        <w:t>Project Status Report Template</w:t>
      </w:r>
      <w:bookmarkEnd w:id="26"/>
    </w:p>
    <w:p w:rsidR="00730114" w:rsidRDefault="00730114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437E43" w:rsidP="009435EB">
            <w:pPr>
              <w:spacing w:before="40" w:after="40"/>
            </w:pPr>
            <w:r>
              <w:t>Adrian Tobias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437E43" w:rsidP="00680230">
            <w:pPr>
              <w:spacing w:before="40" w:after="40"/>
            </w:pPr>
            <w:r>
              <w:t>12/04/16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37E43" w:rsidP="00811D1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12/01/16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AF016E">
              <w:t>12</w:t>
            </w:r>
            <w:r w:rsidR="00637B37">
              <w:t>/</w:t>
            </w:r>
            <w:r>
              <w:t>04</w:t>
            </w:r>
            <w:r w:rsidR="003A18B5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811D16" w:rsidP="00382765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Project is ready to be presented</w:t>
            </w:r>
            <w:r w:rsidR="00F83217">
              <w:rPr>
                <w:b w:val="0"/>
              </w:rPr>
              <w:t>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F83217" w:rsidP="00A73BDE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Project will be presented to the client for feedback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511495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11495" w:rsidRPr="00C13EAB" w:rsidRDefault="00437E43" w:rsidP="0051149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Power point Presentation</w:t>
                  </w:r>
                </w:p>
              </w:tc>
              <w:tc>
                <w:tcPr>
                  <w:tcW w:w="1347" w:type="dxa"/>
                  <w:vAlign w:val="top"/>
                </w:tcPr>
                <w:p w:rsidR="00511495" w:rsidRDefault="00E47E3F" w:rsidP="00511495">
                  <w:pPr>
                    <w:spacing w:before="40" w:after="40"/>
                  </w:pPr>
                  <w:r>
                    <w:t>11/30</w:t>
                  </w:r>
                  <w:r w:rsidR="00511495">
                    <w:t>/16</w:t>
                  </w:r>
                </w:p>
              </w:tc>
              <w:tc>
                <w:tcPr>
                  <w:tcW w:w="1509" w:type="dxa"/>
                  <w:vAlign w:val="top"/>
                </w:tcPr>
                <w:p w:rsidR="00511495" w:rsidRDefault="00E47E3F" w:rsidP="00511495">
                  <w:pPr>
                    <w:spacing w:before="40" w:after="40"/>
                  </w:pPr>
                  <w:r>
                    <w:t>90</w:t>
                  </w:r>
                  <w:r w:rsidR="00511495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511495" w:rsidRPr="00C13EAB" w:rsidRDefault="00511495" w:rsidP="0051149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E47E3F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SRS Finalization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E47E3F" w:rsidP="00D56649">
                  <w:pPr>
                    <w:spacing w:before="40" w:after="40"/>
                  </w:pPr>
                  <w:r>
                    <w:t>11/30/16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E47E3F" w:rsidP="00701241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E47E3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47E3F" w:rsidRPr="00C13EAB" w:rsidRDefault="00E47E3F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Requirement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E47E3F" w:rsidRDefault="00E47E3F" w:rsidP="00701241">
                  <w:pPr>
                    <w:spacing w:before="40" w:after="40"/>
                  </w:pPr>
                  <w:r>
                    <w:t>12/08/16</w:t>
                  </w:r>
                </w:p>
              </w:tc>
              <w:tc>
                <w:tcPr>
                  <w:tcW w:w="1606" w:type="dxa"/>
                  <w:vAlign w:val="top"/>
                </w:tcPr>
                <w:p w:rsidR="00E47E3F" w:rsidRDefault="00E47E3F" w:rsidP="00701241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E47E3F" w:rsidRPr="00C13EAB" w:rsidRDefault="00E47E3F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E47E3F" w:rsidRPr="00C13EAB" w:rsidTr="0014755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</w:tcPr>
                <w:p w:rsidR="00E47E3F" w:rsidRPr="00C13EAB" w:rsidRDefault="00E47E3F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E47E3F" w:rsidRDefault="00E47E3F" w:rsidP="00701241">
                  <w:pPr>
                    <w:spacing w:before="40" w:after="40"/>
                  </w:pPr>
                  <w:r>
                    <w:t>12/08/16</w:t>
                  </w:r>
                </w:p>
              </w:tc>
              <w:tc>
                <w:tcPr>
                  <w:tcW w:w="1606" w:type="dxa"/>
                  <w:vAlign w:val="top"/>
                </w:tcPr>
                <w:p w:rsidR="00E47E3F" w:rsidRDefault="00E47E3F" w:rsidP="00701241">
                  <w:pPr>
                    <w:spacing w:before="40" w:after="40"/>
                  </w:pPr>
                  <w:r>
                    <w:t>65%</w:t>
                  </w:r>
                </w:p>
              </w:tc>
              <w:tc>
                <w:tcPr>
                  <w:tcW w:w="2557" w:type="dxa"/>
                  <w:vAlign w:val="top"/>
                </w:tcPr>
                <w:p w:rsidR="00E47E3F" w:rsidRPr="00C13EAB" w:rsidRDefault="00E47E3F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E47E3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E47E3F" w:rsidRPr="00C13EAB" w:rsidRDefault="00E47E3F" w:rsidP="00701241"/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E47E3F" w:rsidP="00F50D48">
                  <w:r>
                    <w:t>With Change Management Plan added to the overall documentation, a clearer description is available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B503AB" w:rsidP="008F4C3C">
                  <w:r>
                    <w:t>Feedback is important so that changes are made earlier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637B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E47E3F" w:rsidP="002E63DC">
                  <w:pPr>
                    <w:spacing w:before="40" w:after="40"/>
                  </w:pPr>
                  <w:r>
                    <w:t>500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AF016E" w:rsidP="00680230">
                  <w:pPr>
                    <w:spacing w:before="40" w:after="40"/>
                  </w:pPr>
                  <w:r>
                    <w:t>350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</w:t>
                  </w:r>
                  <w:r w:rsidR="00AF016E">
                    <w:t>have improved</w:t>
                  </w:r>
                  <w:r>
                    <w:t xml:space="preserve">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811D16" w:rsidP="008F4C3C">
                  <w:r>
                    <w:t>Some of the functionalities have been finish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11D16" w:rsidP="00F22B07">
                  <w:pPr>
                    <w:spacing w:before="40" w:after="40"/>
                  </w:pPr>
                  <w:r>
                    <w:t>Presentation to the Project Advisor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811D16" w:rsidP="003A1671">
                  <w:pPr>
                    <w:spacing w:before="40" w:after="40"/>
                  </w:pPr>
                  <w:r>
                    <w:t>10/04/16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B359E8" w:rsidRPr="00C13EAB" w:rsidRDefault="00811D16" w:rsidP="00F83217">
                  <w:r>
                    <w:t xml:space="preserve">Project to be presented to the </w:t>
                  </w:r>
                  <w:r w:rsidR="00F83217">
                    <w:t>client for feedback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7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7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8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8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 xml:space="preserve">Yes, </w:t>
                  </w:r>
                  <w:r w:rsidR="00B359E8">
                    <w:t>they are handled and the creation of the solution for these problems are being done with the highest priority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511495" w:rsidRDefault="00E47E3F" w:rsidP="00E47E3F">
                  <w:pPr>
                    <w:pStyle w:val="SectionedBullet"/>
                    <w:numPr>
                      <w:ilvl w:val="0"/>
                      <w:numId w:val="11"/>
                    </w:numPr>
                  </w:pPr>
                  <w:r>
                    <w:t>To compile every piece of documentation before book bind submission</w:t>
                  </w:r>
                </w:p>
                <w:p w:rsidR="00E47E3F" w:rsidRDefault="00E47E3F" w:rsidP="00E47E3F">
                  <w:pPr>
                    <w:pStyle w:val="SectionedBullet"/>
                    <w:numPr>
                      <w:ilvl w:val="0"/>
                      <w:numId w:val="11"/>
                    </w:numPr>
                  </w:pPr>
                  <w:r>
                    <w:t>To complete the prototype for the client</w:t>
                  </w:r>
                </w:p>
                <w:p w:rsidR="00E47E3F" w:rsidRPr="003A1671" w:rsidRDefault="00E47E3F" w:rsidP="00E47E3F">
                  <w:pPr>
                    <w:pStyle w:val="SectionedBullet"/>
                    <w:numPr>
                      <w:ilvl w:val="0"/>
                      <w:numId w:val="0"/>
                    </w:numPr>
                    <w:ind w:left="720"/>
                  </w:pPr>
                </w:p>
                <w:p w:rsidR="003A1671" w:rsidRPr="003A1671" w:rsidRDefault="003A1671" w:rsidP="00680230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3A1671" w:rsidRPr="00C448C3" w:rsidRDefault="003A1671" w:rsidP="003A1671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C448C3" w:rsidRPr="00D6695C" w:rsidRDefault="00C448C3" w:rsidP="00D06502">
                  <w:pPr>
                    <w:pStyle w:val="SectionedBullet"/>
                    <w:numPr>
                      <w:ilvl w:val="0"/>
                      <w:numId w:val="0"/>
                    </w:numPr>
                    <w:ind w:left="363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8E1BD5" w:rsidRDefault="003E718C" w:rsidP="003E718C">
      <w:pPr>
        <w:spacing w:before="240" w:after="240"/>
        <w:jc w:val="center"/>
      </w:pPr>
      <w:bookmarkStart w:id="29" w:name="_Toc527953324"/>
      <w:r>
        <w:rPr>
          <w:noProof/>
          <w:lang w:val="en-PH" w:eastAsia="en-PH"/>
        </w:rPr>
        <w:lastRenderedPageBreak/>
        <w:drawing>
          <wp:inline distT="0" distB="0" distL="0" distR="0">
            <wp:extent cx="5486400" cy="234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Pr="00E37DB8" w:rsidRDefault="003E718C" w:rsidP="003E718C">
      <w:pPr>
        <w:spacing w:before="240" w:after="240"/>
        <w:jc w:val="center"/>
      </w:pP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t>APPENDICES</w:t>
      </w:r>
      <w:bookmarkEnd w:id="29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DB763B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sectPr w:rsidR="003A1956" w:rsidSect="00DB763B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pgNumType w:start="17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0F0" w:rsidRDefault="006030F0">
      <w:r>
        <w:separator/>
      </w:r>
    </w:p>
  </w:endnote>
  <w:endnote w:type="continuationSeparator" w:id="0">
    <w:p w:rsidR="006030F0" w:rsidRDefault="0060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B763B">
      <w:rPr>
        <w:noProof/>
        <w:sz w:val="18"/>
        <w:szCs w:val="18"/>
      </w:rPr>
      <w:t>181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B763B">
      <w:rPr>
        <w:noProof/>
        <w:sz w:val="18"/>
        <w:szCs w:val="18"/>
      </w:rPr>
      <w:t>12/14/2016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0F0" w:rsidRDefault="006030F0">
      <w:r>
        <w:separator/>
      </w:r>
    </w:p>
  </w:footnote>
  <w:footnote w:type="continuationSeparator" w:id="0">
    <w:p w:rsidR="006030F0" w:rsidRDefault="00603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16E" w:rsidRDefault="00AF016E">
    <w:pPr>
      <w:pStyle w:val="Header"/>
    </w:pP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459A8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57CC4"/>
    <w:multiLevelType w:val="hybridMultilevel"/>
    <w:tmpl w:val="0DB099B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2C5A07"/>
    <w:multiLevelType w:val="hybridMultilevel"/>
    <w:tmpl w:val="1368C9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2458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E7D57"/>
    <w:rsid w:val="000F1BEC"/>
    <w:rsid w:val="000F52F4"/>
    <w:rsid w:val="00100287"/>
    <w:rsid w:val="00112379"/>
    <w:rsid w:val="00116F0A"/>
    <w:rsid w:val="001206D4"/>
    <w:rsid w:val="00123259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87807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15E3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2765"/>
    <w:rsid w:val="00383E33"/>
    <w:rsid w:val="00386837"/>
    <w:rsid w:val="00386995"/>
    <w:rsid w:val="00386C84"/>
    <w:rsid w:val="0039349E"/>
    <w:rsid w:val="00396B99"/>
    <w:rsid w:val="003A1498"/>
    <w:rsid w:val="003A1636"/>
    <w:rsid w:val="003A1671"/>
    <w:rsid w:val="003A18B5"/>
    <w:rsid w:val="003A1956"/>
    <w:rsid w:val="003A5B0E"/>
    <w:rsid w:val="003B6ED0"/>
    <w:rsid w:val="003D6AB7"/>
    <w:rsid w:val="003E1553"/>
    <w:rsid w:val="003E23AC"/>
    <w:rsid w:val="003E70DF"/>
    <w:rsid w:val="003E718C"/>
    <w:rsid w:val="004179DC"/>
    <w:rsid w:val="00417E2E"/>
    <w:rsid w:val="00424139"/>
    <w:rsid w:val="004322F7"/>
    <w:rsid w:val="00437E43"/>
    <w:rsid w:val="0044058B"/>
    <w:rsid w:val="00443B66"/>
    <w:rsid w:val="00453E31"/>
    <w:rsid w:val="00453FF9"/>
    <w:rsid w:val="00461730"/>
    <w:rsid w:val="004656E5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5E9F"/>
    <w:rsid w:val="004F6761"/>
    <w:rsid w:val="00500E9A"/>
    <w:rsid w:val="00511495"/>
    <w:rsid w:val="00522DD5"/>
    <w:rsid w:val="00524BE7"/>
    <w:rsid w:val="005272F4"/>
    <w:rsid w:val="00534D52"/>
    <w:rsid w:val="00537561"/>
    <w:rsid w:val="0056558C"/>
    <w:rsid w:val="00572C19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30F0"/>
    <w:rsid w:val="00606E33"/>
    <w:rsid w:val="00621C6B"/>
    <w:rsid w:val="006240A1"/>
    <w:rsid w:val="00637B37"/>
    <w:rsid w:val="00646CAD"/>
    <w:rsid w:val="00652F14"/>
    <w:rsid w:val="00657DC0"/>
    <w:rsid w:val="00662197"/>
    <w:rsid w:val="00666076"/>
    <w:rsid w:val="006767A9"/>
    <w:rsid w:val="00680230"/>
    <w:rsid w:val="006828F3"/>
    <w:rsid w:val="0069049A"/>
    <w:rsid w:val="00695452"/>
    <w:rsid w:val="006A7413"/>
    <w:rsid w:val="006B050D"/>
    <w:rsid w:val="006B1074"/>
    <w:rsid w:val="006B64A6"/>
    <w:rsid w:val="006B6AFF"/>
    <w:rsid w:val="006C2875"/>
    <w:rsid w:val="006C60A6"/>
    <w:rsid w:val="006D53EE"/>
    <w:rsid w:val="006E4B62"/>
    <w:rsid w:val="006E5963"/>
    <w:rsid w:val="006E6774"/>
    <w:rsid w:val="00701241"/>
    <w:rsid w:val="007040E7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1D16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4EE6"/>
    <w:rsid w:val="008769EF"/>
    <w:rsid w:val="00883299"/>
    <w:rsid w:val="00886939"/>
    <w:rsid w:val="0088693C"/>
    <w:rsid w:val="008A23C9"/>
    <w:rsid w:val="008A6712"/>
    <w:rsid w:val="008A73E6"/>
    <w:rsid w:val="008B1D0E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73BDE"/>
    <w:rsid w:val="00A82D70"/>
    <w:rsid w:val="00A951FF"/>
    <w:rsid w:val="00A96325"/>
    <w:rsid w:val="00A97DE1"/>
    <w:rsid w:val="00AB1D59"/>
    <w:rsid w:val="00AB230D"/>
    <w:rsid w:val="00AC1680"/>
    <w:rsid w:val="00AE095C"/>
    <w:rsid w:val="00AE5FC0"/>
    <w:rsid w:val="00AF016E"/>
    <w:rsid w:val="00AF3151"/>
    <w:rsid w:val="00AF4C81"/>
    <w:rsid w:val="00B118C0"/>
    <w:rsid w:val="00B120AE"/>
    <w:rsid w:val="00B155C6"/>
    <w:rsid w:val="00B22714"/>
    <w:rsid w:val="00B25572"/>
    <w:rsid w:val="00B34BA9"/>
    <w:rsid w:val="00B350F2"/>
    <w:rsid w:val="00B359E8"/>
    <w:rsid w:val="00B435F4"/>
    <w:rsid w:val="00B503AB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77EB"/>
    <w:rsid w:val="00BE141E"/>
    <w:rsid w:val="00BE34BB"/>
    <w:rsid w:val="00BF0219"/>
    <w:rsid w:val="00BF7E92"/>
    <w:rsid w:val="00C0744C"/>
    <w:rsid w:val="00C139EE"/>
    <w:rsid w:val="00C13EAB"/>
    <w:rsid w:val="00C21A5A"/>
    <w:rsid w:val="00C26249"/>
    <w:rsid w:val="00C27667"/>
    <w:rsid w:val="00C27750"/>
    <w:rsid w:val="00C32305"/>
    <w:rsid w:val="00C366EB"/>
    <w:rsid w:val="00C406EF"/>
    <w:rsid w:val="00C448C3"/>
    <w:rsid w:val="00C46287"/>
    <w:rsid w:val="00C47AB9"/>
    <w:rsid w:val="00C47EAF"/>
    <w:rsid w:val="00C50A01"/>
    <w:rsid w:val="00C5488C"/>
    <w:rsid w:val="00C6529F"/>
    <w:rsid w:val="00C76BAB"/>
    <w:rsid w:val="00C77DA0"/>
    <w:rsid w:val="00C805B3"/>
    <w:rsid w:val="00C83BFB"/>
    <w:rsid w:val="00CA5457"/>
    <w:rsid w:val="00CA7AFC"/>
    <w:rsid w:val="00CB3366"/>
    <w:rsid w:val="00CC6EFE"/>
    <w:rsid w:val="00CD4105"/>
    <w:rsid w:val="00CF6029"/>
    <w:rsid w:val="00CF7F6F"/>
    <w:rsid w:val="00D00756"/>
    <w:rsid w:val="00D0286D"/>
    <w:rsid w:val="00D06502"/>
    <w:rsid w:val="00D0658C"/>
    <w:rsid w:val="00D0744D"/>
    <w:rsid w:val="00D234D0"/>
    <w:rsid w:val="00D3247B"/>
    <w:rsid w:val="00D5125D"/>
    <w:rsid w:val="00D515FE"/>
    <w:rsid w:val="00D52CF5"/>
    <w:rsid w:val="00D56649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B763B"/>
    <w:rsid w:val="00DD0361"/>
    <w:rsid w:val="00DD54E2"/>
    <w:rsid w:val="00DE569C"/>
    <w:rsid w:val="00DE67EF"/>
    <w:rsid w:val="00E01FE6"/>
    <w:rsid w:val="00E05BA3"/>
    <w:rsid w:val="00E05D3D"/>
    <w:rsid w:val="00E30AC2"/>
    <w:rsid w:val="00E33DA8"/>
    <w:rsid w:val="00E34EF3"/>
    <w:rsid w:val="00E35E53"/>
    <w:rsid w:val="00E37DB8"/>
    <w:rsid w:val="00E42224"/>
    <w:rsid w:val="00E47E3F"/>
    <w:rsid w:val="00E54603"/>
    <w:rsid w:val="00E6567F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979"/>
    <w:rsid w:val="00F36D60"/>
    <w:rsid w:val="00F3777A"/>
    <w:rsid w:val="00F471B3"/>
    <w:rsid w:val="00F50D48"/>
    <w:rsid w:val="00F51096"/>
    <w:rsid w:val="00F51538"/>
    <w:rsid w:val="00F566D4"/>
    <w:rsid w:val="00F57B50"/>
    <w:rsid w:val="00F6180C"/>
    <w:rsid w:val="00F61DD2"/>
    <w:rsid w:val="00F6357F"/>
    <w:rsid w:val="00F677E1"/>
    <w:rsid w:val="00F737D0"/>
    <w:rsid w:val="00F80B2D"/>
    <w:rsid w:val="00F83217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FD624D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F016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5472A-CE31-46F5-B2D3-316F713B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20</TotalTime>
  <Pages>10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Adrian</cp:lastModifiedBy>
  <cp:revision>6</cp:revision>
  <cp:lastPrinted>2004-07-12T06:29:00Z</cp:lastPrinted>
  <dcterms:created xsi:type="dcterms:W3CDTF">2016-12-04T12:32:00Z</dcterms:created>
  <dcterms:modified xsi:type="dcterms:W3CDTF">2016-12-14T07:58:00Z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