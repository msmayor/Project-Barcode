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E5FC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AE5FC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F566D4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F566D4" w:rsidRPr="00971869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11/09/16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Feature has been added</w:t>
            </w:r>
          </w:p>
        </w:tc>
      </w:tr>
      <w:tr w:rsidR="0051149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11/19/16</w:t>
            </w:r>
          </w:p>
        </w:tc>
        <w:tc>
          <w:tcPr>
            <w:tcW w:w="2006" w:type="dxa"/>
          </w:tcPr>
          <w:p w:rsidR="00511495" w:rsidRDefault="00511495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511495" w:rsidRPr="00511495" w:rsidRDefault="00511495" w:rsidP="00511495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Improvement of Prototype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E5F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E5F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E5F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E5F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E5F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E5F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E5F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51149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F83217">
        <w:rPr>
          <w:rFonts w:ascii="Arial" w:hAnsi="Arial" w:cs="Arial"/>
          <w:sz w:val="20"/>
          <w:szCs w:val="20"/>
        </w:rPr>
        <w:t>Updated web application</w:t>
      </w:r>
      <w:r w:rsidR="00A73BDE">
        <w:rPr>
          <w:rFonts w:ascii="Arial" w:hAnsi="Arial" w:cs="Arial"/>
          <w:sz w:val="20"/>
          <w:szCs w:val="20"/>
        </w:rPr>
        <w:tab/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511495">
        <w:rPr>
          <w:rFonts w:ascii="Arial" w:hAnsi="Arial" w:cs="Arial"/>
          <w:color w:val="222222"/>
          <w:sz w:val="20"/>
          <w:shd w:val="clear" w:color="auto" w:fill="FFFFFF"/>
        </w:rPr>
        <w:t>500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B503A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511495">
        <w:rPr>
          <w:rFonts w:ascii="Arial" w:hAnsi="Arial" w:cs="Arial"/>
          <w:color w:val="222222"/>
          <w:sz w:val="20"/>
          <w:shd w:val="clear" w:color="auto" w:fill="FFFFFF"/>
        </w:rPr>
        <w:t>350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2765">
        <w:rPr>
          <w:rFonts w:ascii="Arial" w:hAnsi="Arial" w:cs="Arial"/>
          <w:color w:val="000000"/>
          <w:sz w:val="20"/>
          <w:szCs w:val="20"/>
        </w:rPr>
        <w:t>Web Application i</w:t>
      </w:r>
      <w:r w:rsidR="00811D16">
        <w:rPr>
          <w:rFonts w:ascii="Arial" w:hAnsi="Arial" w:cs="Arial"/>
          <w:color w:val="000000"/>
          <w:sz w:val="20"/>
          <w:szCs w:val="20"/>
        </w:rPr>
        <w:t>s needed to be reviewed by Project Advisor</w:t>
      </w:r>
      <w:r w:rsidR="00B503AB">
        <w:rPr>
          <w:rFonts w:ascii="Arial" w:hAnsi="Arial" w:cs="Arial"/>
          <w:color w:val="000000"/>
          <w:sz w:val="20"/>
          <w:szCs w:val="20"/>
        </w:rPr>
        <w:t>. New functionalities need to be checked by the client and Project Advisor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3AB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11495" w:rsidP="00680230">
            <w:pPr>
              <w:spacing w:before="40" w:after="40"/>
            </w:pPr>
            <w:r>
              <w:t>11/19</w:t>
            </w:r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B503AB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</w:t>
            </w:r>
            <w:r w:rsidR="00382765">
              <w:t>/</w:t>
            </w:r>
            <w:r w:rsidR="00511495">
              <w:t>19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</w:t>
            </w:r>
            <w:r w:rsidR="00637B37">
              <w:t>/</w:t>
            </w:r>
            <w:r w:rsidR="00511495">
              <w:t>24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  <w:r w:rsidR="00F8321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511495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11495" w:rsidRPr="00C13EAB" w:rsidRDefault="00511495" w:rsidP="0051149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Functionality Presentation</w:t>
                  </w:r>
                </w:p>
              </w:tc>
              <w:tc>
                <w:tcPr>
                  <w:tcW w:w="1347" w:type="dxa"/>
                  <w:vAlign w:val="top"/>
                </w:tcPr>
                <w:p w:rsidR="00511495" w:rsidRDefault="00511495" w:rsidP="00511495">
                  <w:pPr>
                    <w:spacing w:before="40" w:after="40"/>
                  </w:pPr>
                  <w:r>
                    <w:t>11/16/16</w:t>
                  </w:r>
                </w:p>
              </w:tc>
              <w:tc>
                <w:tcPr>
                  <w:tcW w:w="1509" w:type="dxa"/>
                  <w:vAlign w:val="top"/>
                </w:tcPr>
                <w:p w:rsidR="00511495" w:rsidRDefault="00511495" w:rsidP="0051149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511495" w:rsidRPr="00C13EAB" w:rsidRDefault="00511495" w:rsidP="0051149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B503AB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Functionality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B503AB" w:rsidP="00701241">
                  <w:pPr>
                    <w:spacing w:before="40" w:after="40"/>
                  </w:pPr>
                  <w:r>
                    <w:t>11/16/16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511495" w:rsidP="00701241">
                  <w:pPr>
                    <w:spacing w:before="40" w:after="40"/>
                  </w:pPr>
                  <w:r>
                    <w:t>50</w:t>
                  </w:r>
                  <w:r w:rsidR="00F8321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F50D48">
                  <w:r>
                    <w:t>With functionalities that were in the stated requirements of the client, the project is almost at completion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8F4C3C">
                  <w:r>
                    <w:t>Feedback is important so that changes are made earlier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811D16" w:rsidP="002E63DC">
                  <w:pPr>
                    <w:spacing w:before="40" w:after="40"/>
                  </w:pPr>
                  <w:r>
                    <w:t>1000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511495" w:rsidP="00680230">
                  <w:pPr>
                    <w:spacing w:before="40" w:after="40"/>
                  </w:pPr>
                  <w:r>
                    <w:t>800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B503AB" w:rsidRPr="00B503AB" w:rsidRDefault="00B503AB" w:rsidP="00D7216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present the project to the client so that he is aware of the improve of the project</w:t>
                  </w:r>
                </w:p>
                <w:p w:rsidR="00811D16" w:rsidRPr="00511495" w:rsidRDefault="00F36979" w:rsidP="00D72160">
                  <w:pPr>
                    <w:pStyle w:val="SectionedBullet"/>
                  </w:pPr>
                  <w:r w:rsidRPr="00B503AB">
                    <w:rPr>
                      <w:rFonts w:ascii="Arial" w:hAnsi="Arial" w:cs="Arial"/>
                      <w:sz w:val="20"/>
                      <w:szCs w:val="20"/>
                    </w:rPr>
                    <w:t xml:space="preserve">To update the project even further </w:t>
                  </w:r>
                  <w:r w:rsidR="00B503AB" w:rsidRPr="00B503AB">
                    <w:rPr>
                      <w:rFonts w:ascii="Arial" w:hAnsi="Arial" w:cs="Arial"/>
                      <w:sz w:val="20"/>
                      <w:szCs w:val="20"/>
                    </w:rPr>
                    <w:t>per</w:t>
                  </w:r>
                  <w:r w:rsidRPr="00B503AB">
                    <w:rPr>
                      <w:rFonts w:ascii="Arial" w:hAnsi="Arial" w:cs="Arial"/>
                      <w:sz w:val="20"/>
                      <w:szCs w:val="20"/>
                    </w:rPr>
                    <w:t xml:space="preserve"> the comments of the client</w:t>
                  </w:r>
                </w:p>
                <w:p w:rsidR="00511495" w:rsidRPr="003A1671" w:rsidRDefault="00511495" w:rsidP="00511495">
                  <w:pPr>
                    <w:pStyle w:val="SectionedBullet"/>
                    <w:numPr>
                      <w:ilvl w:val="0"/>
                      <w:numId w:val="0"/>
                    </w:numPr>
                    <w:ind w:left="3"/>
                  </w:pP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1149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C0" w:rsidRDefault="00AE5FC0">
      <w:r>
        <w:separator/>
      </w:r>
    </w:p>
  </w:endnote>
  <w:endnote w:type="continuationSeparator" w:id="0">
    <w:p w:rsidR="00AE5FC0" w:rsidRDefault="00AE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11495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11495">
      <w:rPr>
        <w:noProof/>
        <w:sz w:val="18"/>
        <w:szCs w:val="18"/>
      </w:rPr>
      <w:t>11/19/2016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C0" w:rsidRDefault="00AE5FC0">
      <w:r>
        <w:separator/>
      </w:r>
    </w:p>
  </w:footnote>
  <w:footnote w:type="continuationSeparator" w:id="0">
    <w:p w:rsidR="00AE5FC0" w:rsidRDefault="00AE5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15E3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11495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4EE6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5FC0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3AB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5457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66D4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A5ECB-F924-4207-80E6-514CE692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Mark Martin</cp:lastModifiedBy>
  <cp:revision>2</cp:revision>
  <cp:lastPrinted>2004-07-12T06:29:00Z</cp:lastPrinted>
  <dcterms:created xsi:type="dcterms:W3CDTF">2016-11-19T15:22:00Z</dcterms:created>
  <dcterms:modified xsi:type="dcterms:W3CDTF">2016-11-19T15:22:00Z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