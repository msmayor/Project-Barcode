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F5E9F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4F5E9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F5E9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F5E9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F5E9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F5E9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F5E9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4F5E9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4F5E9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3E718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382765">
        <w:rPr>
          <w:rFonts w:ascii="Arial" w:hAnsi="Arial" w:cs="Arial"/>
          <w:sz w:val="20"/>
          <w:szCs w:val="20"/>
        </w:rPr>
        <w:t>The project updated and the request of the client recorded</w:t>
      </w:r>
      <w:r w:rsidR="00A73BDE">
        <w:rPr>
          <w:rFonts w:ascii="Arial" w:hAnsi="Arial" w:cs="Arial"/>
          <w:sz w:val="20"/>
          <w:szCs w:val="20"/>
        </w:rPr>
        <w:tab/>
      </w:r>
      <w:r w:rsidR="00A73BDE">
        <w:rPr>
          <w:rFonts w:ascii="Arial" w:hAnsi="Arial" w:cs="Arial"/>
          <w:sz w:val="20"/>
          <w:szCs w:val="20"/>
        </w:rPr>
        <w:tab/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382765">
        <w:rPr>
          <w:rFonts w:ascii="Arial" w:hAnsi="Arial" w:cs="Arial"/>
          <w:color w:val="222222"/>
          <w:sz w:val="20"/>
          <w:shd w:val="clear" w:color="auto" w:fill="FFFFFF"/>
        </w:rPr>
        <w:t>300</w:t>
      </w:r>
      <w:r w:rsidR="00382765">
        <w:rPr>
          <w:rFonts w:ascii="Arial" w:hAnsi="Arial" w:cs="Arial"/>
          <w:color w:val="222222"/>
          <w:sz w:val="20"/>
          <w:shd w:val="clear" w:color="auto" w:fill="FFFFFF"/>
        </w:rPr>
        <w:tab/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382765">
        <w:rPr>
          <w:rFonts w:ascii="Arial" w:hAnsi="Arial" w:cs="Arial"/>
          <w:color w:val="222222"/>
          <w:sz w:val="20"/>
          <w:shd w:val="clear" w:color="auto" w:fill="FFFFFF"/>
        </w:rPr>
        <w:t xml:space="preserve"> 200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2765">
        <w:rPr>
          <w:rFonts w:ascii="Arial" w:hAnsi="Arial" w:cs="Arial"/>
          <w:color w:val="000000"/>
          <w:sz w:val="20"/>
          <w:szCs w:val="20"/>
        </w:rPr>
        <w:t>Web Application is needed to be updated according to the requests of the client</w:t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382765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Requests are needed to be visualized for the client so that a feedback is generated on what the design and functionality of the web application should be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E54603">
        <w:rPr>
          <w:rFonts w:ascii="Arial" w:hAnsi="Arial" w:cs="Arial"/>
          <w:color w:val="000000"/>
          <w:sz w:val="20"/>
          <w:szCs w:val="20"/>
        </w:rPr>
        <w:t>Gain more information from the client so that the de</w:t>
      </w:r>
      <w:r w:rsidR="00D56649">
        <w:rPr>
          <w:rFonts w:ascii="Arial" w:hAnsi="Arial" w:cs="Arial"/>
          <w:color w:val="000000"/>
          <w:sz w:val="20"/>
          <w:szCs w:val="20"/>
        </w:rPr>
        <w:t>sign of the web application is according to the clients design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382765" w:rsidP="00680230">
            <w:pPr>
              <w:spacing w:before="40" w:after="40"/>
            </w:pPr>
            <w:r>
              <w:t>09/21</w:t>
            </w:r>
            <w:r w:rsidR="00B5092F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382765" w:rsidP="00382765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09/21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09</w:t>
            </w:r>
            <w:r w:rsidR="00637B37">
              <w:t>/</w:t>
            </w:r>
            <w:r>
              <w:t>23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382765" w:rsidP="00382765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Requests are documented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382765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Requests are documented and are being visualized for the client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A73BDE" w:rsidP="00C6529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r w:rsidR="00C6529F">
                    <w:t>other forms needed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E6567F" w:rsidP="00680230">
                  <w:pPr>
                    <w:spacing w:before="40" w:after="40"/>
                  </w:pPr>
                  <w:r>
                    <w:t>08</w:t>
                  </w:r>
                  <w:r w:rsidR="00D56649">
                    <w:t>/</w:t>
                  </w:r>
                  <w:r w:rsidR="00C6529F">
                    <w:t>26</w:t>
                  </w:r>
                  <w:r w:rsidR="00D56649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382765" w:rsidP="0009214C">
                  <w:pPr>
                    <w:spacing w:before="40" w:after="40"/>
                  </w:pPr>
                  <w:r>
                    <w:t>100</w:t>
                  </w:r>
                  <w:r w:rsidR="0073011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C406EF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Proofreading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C6529F" w:rsidP="00D56649">
                  <w:pPr>
                    <w:spacing w:before="40" w:after="40"/>
                  </w:pPr>
                  <w:r>
                    <w:t>08/22</w:t>
                  </w:r>
                  <w:r w:rsidR="00C406EF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382765" w:rsidP="00701241">
                  <w:pPr>
                    <w:spacing w:before="40" w:after="40"/>
                  </w:pPr>
                  <w:r>
                    <w:t>100</w:t>
                  </w:r>
                  <w:r w:rsidR="0070124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382765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Visualization of the functionalities requested by the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382765" w:rsidP="00701241">
                  <w:pPr>
                    <w:spacing w:before="40" w:after="40"/>
                  </w:pPr>
                  <w:r>
                    <w:t>09/27/16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C6529F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382765" w:rsidP="00F50D48">
                  <w:r>
                    <w:t>With the functionalities requested by the client visualized, feedback is generated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382765" w:rsidP="008F4C3C">
                  <w:r>
                    <w:t>The visualization of the functionalities is important because corrections are needed for the web application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382765" w:rsidP="002E63DC">
                  <w:pPr>
                    <w:spacing w:before="40" w:after="40"/>
                  </w:pPr>
                  <w:r>
                    <w:t>400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382765" w:rsidP="00680230">
                  <w:pPr>
                    <w:spacing w:before="40" w:after="40"/>
                  </w:pPr>
                  <w:r>
                    <w:t>23</w:t>
                  </w:r>
                  <w:r w:rsidR="00C6529F">
                    <w:t>5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B359E8" w:rsidP="008F4C3C">
                  <w:r>
                    <w:t>The web application is presented to the client and to the panelists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B359E8" w:rsidP="00F22B07">
                  <w:pPr>
                    <w:spacing w:before="40" w:after="40"/>
                  </w:pPr>
                  <w:r>
                    <w:t>Visualization of the functionalities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701241" w:rsidP="003A1671">
                  <w:pPr>
                    <w:spacing w:before="40" w:after="40"/>
                  </w:pPr>
                  <w:r>
                    <w:t>08</w:t>
                  </w:r>
                  <w:r w:rsidR="00F3777A">
                    <w:t>/</w:t>
                  </w:r>
                  <w:r w:rsidR="00C6529F">
                    <w:t>22</w:t>
                  </w:r>
                  <w:r w:rsidR="00F3777A">
                    <w:t>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B359E8" w:rsidP="00701241">
                  <w:r>
                    <w:t>Visualization will commence in the upcoming days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680230" w:rsidRPr="003A1671" w:rsidRDefault="00C6529F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To </w:t>
                  </w:r>
                  <w:r w:rsidR="00B359E8">
                    <w:rPr>
                      <w:rFonts w:ascii="Arial" w:hAnsi="Arial" w:cs="Arial"/>
                      <w:sz w:val="20"/>
                      <w:szCs w:val="20"/>
                    </w:rPr>
                    <w:t>present the client the functionalities of the requests he created</w:t>
                  </w:r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8" w:name="_Toc527953324"/>
      <w:r>
        <w:rPr>
          <w:noProof/>
          <w:lang w:val="en-PH" w:eastAsia="en-PH"/>
        </w:rPr>
        <w:lastRenderedPageBreak/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8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E718C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E9F" w:rsidRDefault="004F5E9F">
      <w:r>
        <w:separator/>
      </w:r>
    </w:p>
  </w:endnote>
  <w:endnote w:type="continuationSeparator" w:id="0">
    <w:p w:rsidR="004F5E9F" w:rsidRDefault="004F5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E718C">
      <w:rPr>
        <w:noProof/>
        <w:sz w:val="18"/>
        <w:szCs w:val="18"/>
      </w:rPr>
      <w:t>9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E718C">
      <w:rPr>
        <w:noProof/>
        <w:sz w:val="18"/>
        <w:szCs w:val="18"/>
      </w:rPr>
      <w:t>9/25/2016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E9F" w:rsidRDefault="004F5E9F">
      <w:r>
        <w:separator/>
      </w:r>
    </w:p>
  </w:footnote>
  <w:footnote w:type="continuationSeparator" w:id="0">
    <w:p w:rsidR="004F5E9F" w:rsidRDefault="004F5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22DD5"/>
    <w:rsid w:val="00524BE7"/>
    <w:rsid w:val="005272F4"/>
    <w:rsid w:val="00534D52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6BAB"/>
    <w:rsid w:val="00C77DA0"/>
    <w:rsid w:val="00C805B3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A1D12-1F0D-4D6F-8672-F63B6C6E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18</TotalTime>
  <Pages>9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4</cp:revision>
  <cp:lastPrinted>2004-07-12T06:29:00Z</cp:lastPrinted>
  <dcterms:created xsi:type="dcterms:W3CDTF">2016-08-21T05:27:00Z</dcterms:created>
  <dcterms:modified xsi:type="dcterms:W3CDTF">2016-09-25T09:47:00Z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