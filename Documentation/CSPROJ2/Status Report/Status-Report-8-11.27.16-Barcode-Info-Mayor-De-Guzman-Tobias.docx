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B64A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6B64A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F566D4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10/22/16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has been added.</w:t>
            </w:r>
          </w:p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 Iteration of Proofread of SOW and Project Scope</w:t>
            </w:r>
          </w:p>
          <w:p w:rsidR="00F566D4" w:rsidRPr="00971869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Improved Prototype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11/09/16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Feature has been added</w:t>
            </w:r>
          </w:p>
        </w:tc>
      </w:tr>
      <w:tr w:rsidR="0051149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511495" w:rsidRDefault="00511495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76" w:type="dxa"/>
          </w:tcPr>
          <w:p w:rsidR="00511495" w:rsidRDefault="00511495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11/19/16</w:t>
            </w:r>
          </w:p>
        </w:tc>
        <w:tc>
          <w:tcPr>
            <w:tcW w:w="2006" w:type="dxa"/>
          </w:tcPr>
          <w:p w:rsidR="00511495" w:rsidRDefault="00511495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D00756" w:rsidRPr="00D00756" w:rsidRDefault="00511495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Improvement of Prototype</w:t>
            </w:r>
          </w:p>
        </w:tc>
      </w:tr>
      <w:tr w:rsidR="00D0075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D00756" w:rsidRDefault="00D00756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2.6</w:t>
            </w:r>
          </w:p>
        </w:tc>
        <w:tc>
          <w:tcPr>
            <w:tcW w:w="1276" w:type="dxa"/>
          </w:tcPr>
          <w:p w:rsidR="00D00756" w:rsidRDefault="00D00756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11/27/16</w:t>
            </w:r>
          </w:p>
        </w:tc>
        <w:tc>
          <w:tcPr>
            <w:tcW w:w="2006" w:type="dxa"/>
          </w:tcPr>
          <w:p w:rsidR="00D00756" w:rsidRDefault="00D00756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D00756" w:rsidRDefault="00D00756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Continuation of Prototype Improvement</w:t>
            </w:r>
          </w:p>
          <w:p w:rsidR="00D00756" w:rsidRDefault="00AF016E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 is added.</w:t>
            </w:r>
          </w:p>
          <w:p w:rsidR="00AF016E" w:rsidRDefault="00AF016E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Finalization of Presentation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B64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B64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B64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B64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B64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B64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B64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D0075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AF016E">
        <w:rPr>
          <w:rFonts w:ascii="Arial" w:hAnsi="Arial" w:cs="Arial"/>
          <w:sz w:val="20"/>
          <w:szCs w:val="20"/>
        </w:rPr>
        <w:t xml:space="preserve">Software 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AF016E">
        <w:rPr>
          <w:rFonts w:ascii="Arial" w:hAnsi="Arial" w:cs="Arial"/>
          <w:color w:val="222222"/>
          <w:sz w:val="20"/>
          <w:shd w:val="clear" w:color="auto" w:fill="FFFFFF"/>
        </w:rPr>
        <w:t xml:space="preserve"> 150.00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AF016E">
        <w:rPr>
          <w:rFonts w:ascii="Arial" w:hAnsi="Arial" w:cs="Arial"/>
          <w:color w:val="222222"/>
          <w:sz w:val="20"/>
          <w:shd w:val="clear" w:color="auto" w:fill="FFFFFF"/>
        </w:rPr>
        <w:t xml:space="preserve"> 200.00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F016E">
        <w:rPr>
          <w:rFonts w:ascii="Arial" w:hAnsi="Arial" w:cs="Arial"/>
          <w:color w:val="000000"/>
          <w:sz w:val="20"/>
          <w:szCs w:val="20"/>
        </w:rPr>
        <w:t>Software Requirement Specification</w:t>
      </w:r>
      <w:r w:rsidR="00382765">
        <w:rPr>
          <w:rFonts w:ascii="Arial" w:hAnsi="Arial" w:cs="Arial"/>
          <w:color w:val="000000"/>
          <w:sz w:val="20"/>
          <w:szCs w:val="20"/>
        </w:rPr>
        <w:t xml:space="preserve"> i</w:t>
      </w:r>
      <w:r w:rsidR="00811D16">
        <w:rPr>
          <w:rFonts w:ascii="Arial" w:hAnsi="Arial" w:cs="Arial"/>
          <w:color w:val="000000"/>
          <w:sz w:val="20"/>
          <w:szCs w:val="20"/>
        </w:rPr>
        <w:t xml:space="preserve">s needed to be reviewed by </w:t>
      </w:r>
      <w:r w:rsidR="00AF016E">
        <w:rPr>
          <w:rFonts w:ascii="Arial" w:hAnsi="Arial" w:cs="Arial"/>
          <w:color w:val="000000"/>
          <w:sz w:val="20"/>
          <w:szCs w:val="20"/>
        </w:rPr>
        <w:t xml:space="preserve">the </w:t>
      </w:r>
      <w:r w:rsidR="00811D16">
        <w:rPr>
          <w:rFonts w:ascii="Arial" w:hAnsi="Arial" w:cs="Arial"/>
          <w:color w:val="000000"/>
          <w:sz w:val="20"/>
          <w:szCs w:val="20"/>
        </w:rPr>
        <w:t>Project Advisor</w:t>
      </w:r>
      <w:r w:rsidR="00B503AB">
        <w:rPr>
          <w:rFonts w:ascii="Arial" w:hAnsi="Arial" w:cs="Arial"/>
          <w:color w:val="000000"/>
          <w:sz w:val="20"/>
          <w:szCs w:val="20"/>
        </w:rPr>
        <w:t xml:space="preserve">. </w:t>
      </w:r>
      <w:r w:rsidR="00AF016E">
        <w:rPr>
          <w:rFonts w:ascii="Arial" w:hAnsi="Arial" w:cs="Arial"/>
          <w:color w:val="000000"/>
          <w:sz w:val="20"/>
          <w:szCs w:val="20"/>
        </w:rPr>
        <w:t>Meeting the client to show and present the running prototype.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</w:t>
      </w:r>
      <w:r w:rsidR="00AF016E">
        <w:rPr>
          <w:rFonts w:ascii="Arial" w:hAnsi="Arial" w:cs="Arial"/>
          <w:color w:val="000000"/>
          <w:sz w:val="20"/>
          <w:szCs w:val="20"/>
        </w:rPr>
        <w:t xml:space="preserve"> and to the client</w:t>
      </w:r>
      <w:r w:rsidR="00811D16">
        <w:rPr>
          <w:rFonts w:ascii="Arial" w:hAnsi="Arial" w:cs="Arial"/>
          <w:color w:val="000000"/>
          <w:sz w:val="20"/>
          <w:szCs w:val="20"/>
        </w:rPr>
        <w:t xml:space="preserve"> so that feedback could be establish among the group</w:t>
      </w:r>
      <w:r w:rsidR="00AF016E">
        <w:rPr>
          <w:rFonts w:ascii="Arial" w:hAnsi="Arial" w:cs="Arial"/>
          <w:color w:val="000000"/>
          <w:sz w:val="20"/>
          <w:szCs w:val="20"/>
        </w:rPr>
        <w:t>.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3AB" w:rsidP="009435EB">
            <w:pPr>
              <w:spacing w:before="40" w:after="40"/>
            </w:pPr>
            <w:r>
              <w:t>Joanna De Guzman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AF016E" w:rsidP="00680230">
            <w:pPr>
              <w:spacing w:before="40" w:after="40"/>
            </w:pPr>
            <w:r>
              <w:t>11/27</w:t>
            </w:r>
            <w:r w:rsidR="00811D16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B503AB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</w:t>
            </w:r>
            <w:r w:rsidR="00382765">
              <w:t>/</w:t>
            </w:r>
            <w:r w:rsidR="00AF016E">
              <w:t>27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AF016E">
              <w:t>12</w:t>
            </w:r>
            <w:r w:rsidR="00637B37">
              <w:t>/</w:t>
            </w:r>
            <w:r w:rsidR="00AF016E">
              <w:t>02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11D16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ready to be presented</w:t>
            </w:r>
            <w:r w:rsidR="00F8321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511495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11495" w:rsidRPr="00C13EAB" w:rsidRDefault="00511495" w:rsidP="0051149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Functionality Presentation</w:t>
                  </w:r>
                </w:p>
              </w:tc>
              <w:tc>
                <w:tcPr>
                  <w:tcW w:w="1347" w:type="dxa"/>
                  <w:vAlign w:val="top"/>
                </w:tcPr>
                <w:p w:rsidR="00511495" w:rsidRDefault="00511495" w:rsidP="00511495">
                  <w:pPr>
                    <w:spacing w:before="40" w:after="40"/>
                  </w:pPr>
                  <w:r>
                    <w:t>11/16/16</w:t>
                  </w:r>
                </w:p>
              </w:tc>
              <w:tc>
                <w:tcPr>
                  <w:tcW w:w="1509" w:type="dxa"/>
                  <w:vAlign w:val="top"/>
                </w:tcPr>
                <w:p w:rsidR="00511495" w:rsidRDefault="00AF016E" w:rsidP="00511495">
                  <w:pPr>
                    <w:spacing w:before="40" w:after="40"/>
                  </w:pPr>
                  <w:r>
                    <w:t>55</w:t>
                  </w:r>
                  <w:r w:rsidR="0051149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11495" w:rsidRPr="00C13EAB" w:rsidRDefault="00511495" w:rsidP="0051149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AF016E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Power point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AF016E" w:rsidP="00701241">
                  <w:pPr>
                    <w:spacing w:before="40" w:after="40"/>
                  </w:pPr>
                  <w:r>
                    <w:t>11/30</w:t>
                  </w:r>
                  <w:r w:rsidR="00B503AB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AF016E" w:rsidP="00701241">
                  <w:pPr>
                    <w:spacing w:before="40" w:after="40"/>
                  </w:pPr>
                  <w:r>
                    <w:t>50</w:t>
                  </w:r>
                  <w:r w:rsidR="00F8321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AF016E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 Finalization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AF016E" w:rsidP="00701241">
                  <w:pPr>
                    <w:spacing w:before="40" w:after="40"/>
                  </w:pPr>
                  <w:r>
                    <w:t>11/30/16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AF016E" w:rsidP="00701241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AF016E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F50D48">
                  <w:r>
                    <w:t xml:space="preserve">With </w:t>
                  </w:r>
                  <w:r w:rsidR="00AF016E">
                    <w:t>SRS declared, there is a clearer understanding on what to do for the project</w:t>
                  </w:r>
                  <w:r>
                    <w:t xml:space="preserve"> </w:t>
                  </w:r>
                  <w:r w:rsidR="00AF016E">
                    <w:t>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8F4C3C">
                  <w:r>
                    <w:t>Feedback is important so that changes are made earlier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AF016E" w:rsidP="002E63DC">
                  <w:pPr>
                    <w:spacing w:before="40" w:after="40"/>
                  </w:pPr>
                  <w:r>
                    <w:t>400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AF016E" w:rsidP="00680230">
                  <w:pPr>
                    <w:spacing w:before="40" w:after="40"/>
                  </w:pPr>
                  <w:r>
                    <w:t>350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</w:t>
                  </w:r>
                  <w:r w:rsidR="00AF016E">
                    <w:t>have improved</w:t>
                  </w:r>
                  <w:r>
                    <w:t xml:space="preserve">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3A1671">
                  <w:pPr>
                    <w:spacing w:before="40" w:after="40"/>
                  </w:pPr>
                  <w:r>
                    <w:t>10/04/16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811D16" w:rsidRPr="00AF016E" w:rsidRDefault="00811D16" w:rsidP="00C0744C">
                  <w:pPr>
                    <w:pStyle w:val="SectionedBullet"/>
                    <w:numPr>
                      <w:ilvl w:val="0"/>
                      <w:numId w:val="0"/>
                    </w:numPr>
                  </w:pPr>
                </w:p>
                <w:p w:rsidR="00AF016E" w:rsidRPr="00511495" w:rsidRDefault="00AF016E" w:rsidP="00D72160">
                  <w:pPr>
                    <w:pStyle w:val="SectionedBullet"/>
                  </w:pPr>
                  <w:bookmarkStart w:id="28" w:name="_GoBack"/>
                  <w:bookmarkEnd w:id="28"/>
                  <w:r>
                    <w:rPr>
                      <w:rFonts w:ascii="Arial" w:hAnsi="Arial" w:cs="Arial"/>
                      <w:sz w:val="20"/>
                      <w:szCs w:val="20"/>
                    </w:rPr>
                    <w:t>To complete and finalize the Software Requirement Specification</w:t>
                  </w:r>
                </w:p>
                <w:p w:rsidR="00511495" w:rsidRPr="003A1671" w:rsidRDefault="00511495" w:rsidP="00511495">
                  <w:pPr>
                    <w:pStyle w:val="SectionedBullet"/>
                    <w:numPr>
                      <w:ilvl w:val="0"/>
                      <w:numId w:val="0"/>
                    </w:numPr>
                    <w:ind w:left="3"/>
                  </w:pP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  <w:lang w:val="en-PH" w:eastAsia="en-PH"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0075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4A6" w:rsidRDefault="006B64A6">
      <w:r>
        <w:separator/>
      </w:r>
    </w:p>
  </w:endnote>
  <w:endnote w:type="continuationSeparator" w:id="0">
    <w:p w:rsidR="006B64A6" w:rsidRDefault="006B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0744C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00756">
      <w:rPr>
        <w:noProof/>
        <w:sz w:val="18"/>
        <w:szCs w:val="18"/>
      </w:rPr>
      <w:t>11/27/2016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4A6" w:rsidRDefault="006B64A6">
      <w:r>
        <w:separator/>
      </w:r>
    </w:p>
  </w:footnote>
  <w:footnote w:type="continuationSeparator" w:id="0">
    <w:p w:rsidR="006B64A6" w:rsidRDefault="006B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6E" w:rsidRDefault="00AF016E">
    <w:pPr>
      <w:pStyle w:val="Header"/>
    </w:pP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15E3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11495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4A6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4EE6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E5FC0"/>
    <w:rsid w:val="00AF016E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3AB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0744C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5457"/>
    <w:rsid w:val="00CA7AFC"/>
    <w:rsid w:val="00CB3366"/>
    <w:rsid w:val="00CC6EFE"/>
    <w:rsid w:val="00CD4105"/>
    <w:rsid w:val="00CF6029"/>
    <w:rsid w:val="00CF7F6F"/>
    <w:rsid w:val="00D00756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66D4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989AD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F016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1630B-48BA-45A6-8304-07F6632A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9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2</cp:revision>
  <cp:lastPrinted>2004-07-12T06:29:00Z</cp:lastPrinted>
  <dcterms:created xsi:type="dcterms:W3CDTF">2016-11-27T06:33:00Z</dcterms:created>
  <dcterms:modified xsi:type="dcterms:W3CDTF">2016-11-27T06:33:00Z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