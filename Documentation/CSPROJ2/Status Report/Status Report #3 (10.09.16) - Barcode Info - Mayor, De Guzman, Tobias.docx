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53756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657DC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B350F2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08/20/16</w:t>
            </w:r>
          </w:p>
        </w:tc>
        <w:tc>
          <w:tcPr>
            <w:tcW w:w="2006" w:type="dxa"/>
          </w:tcPr>
          <w:p w:rsidR="00B350F2" w:rsidRDefault="00C6529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350F2" w:rsidRDefault="00C6529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to be printed and submitted has been completed</w:t>
            </w:r>
          </w:p>
        </w:tc>
      </w:tr>
      <w:tr w:rsidR="0038276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09/21/16</w:t>
            </w:r>
          </w:p>
        </w:tc>
        <w:tc>
          <w:tcPr>
            <w:tcW w:w="200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382765" w:rsidRDefault="0038276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Clients request and needs are recorded</w:t>
            </w:r>
          </w:p>
        </w:tc>
      </w:tr>
      <w:tr w:rsidR="00811D16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10/03/16</w:t>
            </w:r>
          </w:p>
        </w:tc>
        <w:tc>
          <w:tcPr>
            <w:tcW w:w="200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811D16" w:rsidRDefault="00811D16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has been signed and updated</w:t>
            </w:r>
          </w:p>
        </w:tc>
      </w:tr>
      <w:tr w:rsidR="00F83217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127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10/09/16</w:t>
            </w:r>
          </w:p>
        </w:tc>
        <w:tc>
          <w:tcPr>
            <w:tcW w:w="2006" w:type="dxa"/>
          </w:tcPr>
          <w:p w:rsidR="00F83217" w:rsidRDefault="00F8321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F83217" w:rsidRDefault="00F8321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Web Application has been updated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57DC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57DC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57DC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57DC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57DC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57DC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57DC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537561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</w:t>
      </w:r>
      <w:r w:rsidR="00382765">
        <w:rPr>
          <w:rFonts w:ascii="Arial" w:hAnsi="Arial" w:cs="Arial"/>
          <w:sz w:val="20"/>
          <w:szCs w:val="20"/>
        </w:rPr>
        <w:t xml:space="preserve"> weather.com.ph by using a modern software solution </w:t>
      </w:r>
      <w:r w:rsidR="001F6CE2">
        <w:rPr>
          <w:rFonts w:ascii="Arial" w:hAnsi="Arial" w:cs="Arial"/>
          <w:sz w:val="20"/>
          <w:szCs w:val="20"/>
        </w:rPr>
        <w:t>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F83217">
        <w:rPr>
          <w:rFonts w:ascii="Arial" w:hAnsi="Arial" w:cs="Arial"/>
          <w:sz w:val="20"/>
          <w:szCs w:val="20"/>
        </w:rPr>
        <w:t>Updated web application</w:t>
      </w:r>
      <w:r w:rsidR="00A73BDE">
        <w:rPr>
          <w:rFonts w:ascii="Arial" w:hAnsi="Arial" w:cs="Arial"/>
          <w:sz w:val="20"/>
          <w:szCs w:val="20"/>
        </w:rPr>
        <w:tab/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F83217">
        <w:rPr>
          <w:rFonts w:ascii="Arial" w:hAnsi="Arial" w:cs="Arial"/>
          <w:color w:val="222222"/>
          <w:sz w:val="20"/>
          <w:shd w:val="clear" w:color="auto" w:fill="FFFFFF"/>
        </w:rPr>
        <w:t>325</w:t>
      </w:r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F83217">
        <w:rPr>
          <w:rFonts w:ascii="Arial" w:hAnsi="Arial" w:cs="Arial"/>
          <w:color w:val="222222"/>
          <w:sz w:val="20"/>
          <w:shd w:val="clear" w:color="auto" w:fill="FFFFFF"/>
        </w:rPr>
        <w:t xml:space="preserve"> 225</w:t>
      </w:r>
    </w:p>
    <w:bookmarkStart w:id="23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82765">
        <w:rPr>
          <w:rFonts w:ascii="Arial" w:hAnsi="Arial" w:cs="Arial"/>
          <w:color w:val="000000"/>
          <w:sz w:val="20"/>
          <w:szCs w:val="20"/>
        </w:rPr>
        <w:t>Web Application i</w:t>
      </w:r>
      <w:r w:rsidR="00811D16">
        <w:rPr>
          <w:rFonts w:ascii="Arial" w:hAnsi="Arial" w:cs="Arial"/>
          <w:color w:val="000000"/>
          <w:sz w:val="20"/>
          <w:szCs w:val="20"/>
        </w:rPr>
        <w:t>s needed to be reviewed by Project Advisor</w:t>
      </w:r>
    </w:p>
    <w:bookmarkStart w:id="24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B768F1" w:rsidRPr="003A1956" w:rsidRDefault="00811D16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Feedback is needed for the web application design and functionality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811D16">
        <w:rPr>
          <w:rFonts w:ascii="Arial" w:hAnsi="Arial" w:cs="Arial"/>
          <w:color w:val="000000"/>
          <w:sz w:val="20"/>
          <w:szCs w:val="20"/>
        </w:rPr>
        <w:t>Present to project advisor so that feedback could be establish among the group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382765" w:rsidRDefault="00382765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F83217" w:rsidRDefault="00F83217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811D16" w:rsidRDefault="00811D16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5" w:name="_Toc77392560"/>
      <w:r>
        <w:lastRenderedPageBreak/>
        <w:t>Project Status Report Template</w:t>
      </w:r>
      <w:bookmarkEnd w:id="25"/>
    </w:p>
    <w:p w:rsidR="00730114" w:rsidRDefault="00730114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92F" w:rsidP="009435EB">
            <w:pPr>
              <w:spacing w:before="40" w:after="40"/>
            </w:pPr>
            <w:r>
              <w:t>Adrian Tobias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811D16" w:rsidP="00680230">
            <w:pPr>
              <w:spacing w:before="40" w:after="40"/>
            </w:pPr>
            <w:r>
              <w:t>10/03/16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F83217" w:rsidP="00811D1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10</w:t>
            </w:r>
            <w:r w:rsidR="00382765">
              <w:t>/</w:t>
            </w:r>
            <w:r>
              <w:t>07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811D16">
              <w:t>10</w:t>
            </w:r>
            <w:r w:rsidR="00637B37">
              <w:t>/</w:t>
            </w:r>
            <w:r w:rsidR="00811D16">
              <w:t>0</w:t>
            </w:r>
            <w:r>
              <w:t>9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811D16" w:rsidP="00382765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Project is ready to be presented</w:t>
            </w:r>
            <w:r w:rsidR="00F83217">
              <w:rPr>
                <w:b w:val="0"/>
              </w:rPr>
              <w:t>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F83217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Project will be presented to the client for feedback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F83217" w:rsidP="00C6529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Forms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F83217" w:rsidP="00680230">
                  <w:pPr>
                    <w:spacing w:before="40" w:after="40"/>
                  </w:pPr>
                  <w:r>
                    <w:t>10/08/16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F83217" w:rsidP="0009214C">
                  <w:pPr>
                    <w:spacing w:before="40" w:after="40"/>
                  </w:pPr>
                  <w:r>
                    <w:t>90%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70124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F83217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Main Paper (Business)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F83217" w:rsidP="00701241">
                  <w:pPr>
                    <w:spacing w:before="40" w:after="40"/>
                  </w:pPr>
                  <w:r>
                    <w:t>10/09/16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F83217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83217" w:rsidP="00F50D48">
                  <w:r>
                    <w:t>With the paper created for the project, it will tackle the business benefits of implementing such web application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11D16" w:rsidP="008F4C3C">
                  <w:r>
                    <w:t>Comments and feedbacks are important so that the project will progress by preventing future errors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811D16" w:rsidP="002E63DC">
                  <w:pPr>
                    <w:spacing w:before="40" w:after="40"/>
                  </w:pPr>
                  <w:r>
                    <w:t>1000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811D16" w:rsidP="00680230">
                  <w:pPr>
                    <w:spacing w:before="40" w:after="40"/>
                  </w:pPr>
                  <w:r>
                    <w:t>425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811D16" w:rsidP="008F4C3C">
                  <w:r>
                    <w:t>Some of the functionalities have been finish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11D16" w:rsidP="00F22B07">
                  <w:pPr>
                    <w:spacing w:before="40" w:after="40"/>
                  </w:pPr>
                  <w:r>
                    <w:t>Presentation to the Project Advisor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811D16" w:rsidP="003A1671">
                  <w:pPr>
                    <w:spacing w:before="40" w:after="40"/>
                  </w:pPr>
                  <w:r>
                    <w:t>10/04/16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359E8" w:rsidRPr="00C13EAB" w:rsidRDefault="00811D16" w:rsidP="00F83217">
                  <w:r>
                    <w:t xml:space="preserve">Project to be presented to the </w:t>
                  </w:r>
                  <w:r w:rsidR="00F83217">
                    <w:t>client for feedback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6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6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7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7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 xml:space="preserve">Yes, </w:t>
                  </w:r>
                  <w:r w:rsidR="00B359E8">
                    <w:t>they are handled and the creation of the solution for these problems are being done with the highest priority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680230" w:rsidRPr="00811D16" w:rsidRDefault="00811D16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To record the feedback and the comments from the </w:t>
                  </w:r>
                  <w:r w:rsidR="00F36979">
                    <w:rPr>
                      <w:rFonts w:ascii="Arial" w:hAnsi="Arial" w:cs="Arial"/>
                      <w:sz w:val="20"/>
                      <w:szCs w:val="20"/>
                    </w:rPr>
                    <w:t>client</w:t>
                  </w:r>
                </w:p>
                <w:p w:rsidR="00811D16" w:rsidRPr="003A1671" w:rsidRDefault="00F36979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 update the project even further according to the comments of the client</w:t>
                  </w:r>
                  <w:bookmarkStart w:id="28" w:name="_GoBack"/>
                  <w:bookmarkEnd w:id="28"/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8E1BD5" w:rsidRDefault="003E718C" w:rsidP="003E718C">
      <w:pPr>
        <w:spacing w:before="240" w:after="240"/>
        <w:jc w:val="center"/>
      </w:pPr>
      <w:bookmarkStart w:id="29" w:name="_Toc527953324"/>
      <w:r>
        <w:rPr>
          <w:noProof/>
          <w:lang w:val="en-PH" w:eastAsia="en-PH"/>
        </w:rPr>
        <w:lastRenderedPageBreak/>
        <w:drawing>
          <wp:inline distT="0" distB="0" distL="0" distR="0">
            <wp:extent cx="54864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Pr="00E37DB8" w:rsidRDefault="003E718C" w:rsidP="003E718C">
      <w:pPr>
        <w:spacing w:before="240" w:after="240"/>
        <w:jc w:val="center"/>
      </w:pP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37561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DC0" w:rsidRDefault="00657DC0">
      <w:r>
        <w:separator/>
      </w:r>
    </w:p>
  </w:endnote>
  <w:endnote w:type="continuationSeparator" w:id="0">
    <w:p w:rsidR="00657DC0" w:rsidRDefault="00657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F36979">
      <w:rPr>
        <w:noProof/>
        <w:sz w:val="18"/>
        <w:szCs w:val="18"/>
      </w:rPr>
      <w:t>9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537561">
      <w:rPr>
        <w:noProof/>
        <w:sz w:val="18"/>
        <w:szCs w:val="18"/>
      </w:rPr>
      <w:t>10/8/2016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DC0" w:rsidRDefault="00657DC0">
      <w:r>
        <w:separator/>
      </w:r>
    </w:p>
  </w:footnote>
  <w:footnote w:type="continuationSeparator" w:id="0">
    <w:p w:rsidR="00657DC0" w:rsidRDefault="00657D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2765"/>
    <w:rsid w:val="00383E33"/>
    <w:rsid w:val="00386837"/>
    <w:rsid w:val="00386995"/>
    <w:rsid w:val="00386C84"/>
    <w:rsid w:val="0039349E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3E718C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5E9F"/>
    <w:rsid w:val="004F6761"/>
    <w:rsid w:val="00500E9A"/>
    <w:rsid w:val="00522DD5"/>
    <w:rsid w:val="00524BE7"/>
    <w:rsid w:val="005272F4"/>
    <w:rsid w:val="00534D52"/>
    <w:rsid w:val="00537561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57DC0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1D16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9"/>
    <w:rsid w:val="0088693C"/>
    <w:rsid w:val="008A23C9"/>
    <w:rsid w:val="008A6712"/>
    <w:rsid w:val="008A73E6"/>
    <w:rsid w:val="008B1D0E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F3151"/>
    <w:rsid w:val="00AF4C81"/>
    <w:rsid w:val="00B118C0"/>
    <w:rsid w:val="00B120AE"/>
    <w:rsid w:val="00B155C6"/>
    <w:rsid w:val="00B22714"/>
    <w:rsid w:val="00B25572"/>
    <w:rsid w:val="00B34BA9"/>
    <w:rsid w:val="00B350F2"/>
    <w:rsid w:val="00B359E8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7AB9"/>
    <w:rsid w:val="00C47EAF"/>
    <w:rsid w:val="00C50A01"/>
    <w:rsid w:val="00C5488C"/>
    <w:rsid w:val="00C6529F"/>
    <w:rsid w:val="00C76BAB"/>
    <w:rsid w:val="00C77DA0"/>
    <w:rsid w:val="00C805B3"/>
    <w:rsid w:val="00CA5457"/>
    <w:rsid w:val="00CA7AFC"/>
    <w:rsid w:val="00CB3366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979"/>
    <w:rsid w:val="00F36D60"/>
    <w:rsid w:val="00F3777A"/>
    <w:rsid w:val="00F471B3"/>
    <w:rsid w:val="00F50D48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3217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2C939-B3D6-4B84-92BD-2EA31735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45</TotalTime>
  <Pages>9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3</cp:revision>
  <cp:lastPrinted>2004-07-12T06:29:00Z</cp:lastPrinted>
  <dcterms:created xsi:type="dcterms:W3CDTF">2016-10-08T07:27:00Z</dcterms:created>
  <dcterms:modified xsi:type="dcterms:W3CDTF">2016-10-08T08:12:00Z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