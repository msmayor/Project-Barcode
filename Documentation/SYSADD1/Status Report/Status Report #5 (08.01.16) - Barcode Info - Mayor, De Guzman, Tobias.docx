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F52F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0F52F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509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1980" w:type="dxa"/>
          </w:tcPr>
          <w:p w:rsidR="004C4A05" w:rsidRPr="003557E7" w:rsidRDefault="00B509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00C0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210A9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1980" w:type="dxa"/>
          </w:tcPr>
          <w:p w:rsidR="004C4A05" w:rsidRPr="003557E7" w:rsidRDefault="00200C0A" w:rsidP="00E546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40" w:type="dxa"/>
          </w:tcPr>
          <w:p w:rsidR="00A73169" w:rsidRDefault="00200C0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637B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637B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1980" w:type="dxa"/>
          </w:tcPr>
          <w:p w:rsidR="007845AF" w:rsidRPr="003557E7" w:rsidRDefault="00637B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40" w:type="dxa"/>
          </w:tcPr>
          <w:p w:rsidR="007845AF" w:rsidRDefault="00637B37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C6EFE" w:rsidRDefault="00CC6EF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60" w:type="dxa"/>
          </w:tcPr>
          <w:p w:rsidR="00CC6EFE" w:rsidRDefault="00CC6EF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1980" w:type="dxa"/>
          </w:tcPr>
          <w:p w:rsidR="00CC6EFE" w:rsidRDefault="00CC6EF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40" w:type="dxa"/>
          </w:tcPr>
          <w:p w:rsidR="00CC6EFE" w:rsidRDefault="00CC6EFE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E7D57" w:rsidRDefault="000E7D57" w:rsidP="0068023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60" w:type="dxa"/>
          </w:tcPr>
          <w:p w:rsidR="000E7D57" w:rsidRDefault="000E7D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1980" w:type="dxa"/>
          </w:tcPr>
          <w:p w:rsidR="000E7D57" w:rsidRDefault="000E7D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40" w:type="dxa"/>
          </w:tcPr>
          <w:p w:rsidR="000E7D57" w:rsidRDefault="00E54603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80230" w:rsidRDefault="00680230" w:rsidP="0068023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680230" w:rsidRDefault="0068023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1980" w:type="dxa"/>
          </w:tcPr>
          <w:p w:rsidR="00680230" w:rsidRDefault="0068023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40" w:type="dxa"/>
          </w:tcPr>
          <w:p w:rsidR="00680230" w:rsidRDefault="00680230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52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52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F52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F52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52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52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F52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68023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 weather.com.ph by using a more modern algorithm 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E54603">
        <w:rPr>
          <w:rFonts w:ascii="Arial" w:hAnsi="Arial" w:cs="Arial"/>
          <w:sz w:val="20"/>
          <w:szCs w:val="20"/>
        </w:rPr>
        <w:t>The parts of the paper updated according to the format</w:t>
      </w:r>
    </w:p>
    <w:p w:rsidR="00D916B6" w:rsidRPr="00844E0A" w:rsidRDefault="00B155C6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to the numerous comments and corrections of the project advisor, the project is slightly delayed. Though there has been a delay, these changes could lead to further improvement of the system.</w:t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680230">
        <w:rPr>
          <w:rFonts w:ascii="Arial" w:hAnsi="Arial" w:cs="Arial"/>
          <w:color w:val="222222"/>
          <w:sz w:val="20"/>
          <w:shd w:val="clear" w:color="auto" w:fill="FFFFFF"/>
        </w:rPr>
        <w:t>150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E54603">
        <w:rPr>
          <w:rFonts w:ascii="Arial" w:hAnsi="Arial" w:cs="Arial"/>
          <w:color w:val="222222"/>
          <w:sz w:val="20"/>
          <w:shd w:val="clear" w:color="auto" w:fill="FFFFFF"/>
        </w:rPr>
        <w:t>200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80230">
        <w:rPr>
          <w:rFonts w:ascii="Arial" w:hAnsi="Arial" w:cs="Arial"/>
          <w:color w:val="000000"/>
          <w:sz w:val="20"/>
          <w:szCs w:val="20"/>
        </w:rPr>
        <w:t>Some other diagrams are missing</w:t>
      </w: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680230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Diagrams are to be checked to the project advisor for comments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E54603">
        <w:rPr>
          <w:rFonts w:ascii="Arial" w:hAnsi="Arial" w:cs="Arial"/>
          <w:color w:val="000000"/>
          <w:sz w:val="20"/>
          <w:szCs w:val="20"/>
        </w:rPr>
        <w:t>Gain more information from the client so that the de</w:t>
      </w:r>
      <w:r w:rsidR="00D56649">
        <w:rPr>
          <w:rFonts w:ascii="Arial" w:hAnsi="Arial" w:cs="Arial"/>
          <w:color w:val="000000"/>
          <w:sz w:val="20"/>
          <w:szCs w:val="20"/>
        </w:rPr>
        <w:t>sign of the web application is according to the clients design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Pr="003A1956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t>Project Status Report Template</w:t>
      </w:r>
      <w:bookmarkEnd w:id="25"/>
    </w:p>
    <w:p w:rsidR="00730114" w:rsidRDefault="00730114" w:rsidP="00730114"/>
    <w:p w:rsidR="00730114" w:rsidRDefault="00730114" w:rsidP="00730114"/>
    <w:p w:rsidR="00F3777A" w:rsidRDefault="00F3777A" w:rsidP="00730114"/>
    <w:p w:rsidR="00F3777A" w:rsidRDefault="00F3777A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lastRenderedPageBreak/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92F" w:rsidP="009435EB">
            <w:pPr>
              <w:spacing w:before="40" w:after="40"/>
            </w:pPr>
            <w:r>
              <w:t>Adrian Tobias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37B37" w:rsidP="00680230">
            <w:pPr>
              <w:spacing w:before="40" w:after="40"/>
            </w:pPr>
            <w:r>
              <w:t>07/</w:t>
            </w:r>
            <w:r w:rsidR="00680230">
              <w:t>24</w:t>
            </w:r>
            <w:r w:rsidR="00B5092F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37B37" w:rsidP="0068023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07/</w:t>
            </w:r>
            <w:r w:rsidR="00680230">
              <w:t>22</w:t>
            </w:r>
            <w:r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07/</w:t>
            </w:r>
            <w:r w:rsidR="00680230">
              <w:t>24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0230" w:rsidP="002E0D08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Package Diagram and Composite Diagram added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CC6EFE" w:rsidP="00B768F1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Currently making tweaks and changes to the diagrams needed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680230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other parts of the paper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D56649" w:rsidP="00680230">
                  <w:pPr>
                    <w:spacing w:before="40" w:after="40"/>
                  </w:pPr>
                  <w:r>
                    <w:t>07/</w:t>
                  </w:r>
                  <w:r w:rsidR="00680230">
                    <w:t>2</w:t>
                  </w:r>
                  <w:r>
                    <w:t>4/16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680230" w:rsidP="0009214C">
                  <w:pPr>
                    <w:spacing w:before="40" w:after="40"/>
                  </w:pPr>
                  <w:r>
                    <w:t>50</w:t>
                  </w:r>
                  <w:r w:rsidR="0073011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09214C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023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rest of the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37B37" w:rsidP="00680230">
                  <w:pPr>
                    <w:spacing w:before="40" w:after="40"/>
                  </w:pPr>
                  <w:r>
                    <w:t>07/</w:t>
                  </w:r>
                  <w:r w:rsidR="00D56649">
                    <w:t>2</w:t>
                  </w:r>
                  <w:r w:rsidR="00680230">
                    <w:t>9</w:t>
                  </w:r>
                  <w:r w:rsidR="00185DD8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0230" w:rsidP="00CD4105">
                  <w:pPr>
                    <w:spacing w:before="40" w:after="40"/>
                  </w:pPr>
                  <w:r>
                    <w:t>50</w:t>
                  </w:r>
                  <w:r w:rsidR="00CC6EF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85DD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85DD8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185DD8" w:rsidRPr="00C13EAB" w:rsidRDefault="00680230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other parts of the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185DD8" w:rsidRDefault="00680230" w:rsidP="0009214C">
                  <w:pPr>
                    <w:spacing w:before="40" w:after="40"/>
                  </w:pPr>
                  <w:r>
                    <w:t>07/29/16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185DD8" w:rsidRDefault="00680230" w:rsidP="0009214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185DD8" w:rsidRPr="00C13EAB" w:rsidRDefault="00185DD8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85DD8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85DD8" w:rsidRPr="00C13EAB" w:rsidRDefault="00185DD8" w:rsidP="00185DD8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185DD8" w:rsidRDefault="00185DD8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85DD8" w:rsidRDefault="00185DD8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85DD8" w:rsidRPr="00C13EAB" w:rsidRDefault="00185DD8" w:rsidP="00CD4105">
                  <w:pPr>
                    <w:spacing w:before="40" w:after="40"/>
                  </w:pPr>
                </w:p>
              </w:tc>
            </w:tr>
            <w:tr w:rsidR="00185DD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85DD8" w:rsidRPr="00C13EAB" w:rsidRDefault="00185DD8" w:rsidP="00CD4105">
                  <w:r w:rsidRPr="00C13EAB">
                    <w:t>Milestone 2</w:t>
                  </w:r>
                </w:p>
              </w:tc>
            </w:tr>
            <w:tr w:rsidR="00185DD8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4"/>
              </w:trPr>
              <w:tc>
                <w:tcPr>
                  <w:tcW w:w="2968" w:type="dxa"/>
                  <w:vAlign w:val="top"/>
                </w:tcPr>
                <w:p w:rsidR="00185DD8" w:rsidRPr="00C13EAB" w:rsidRDefault="00185DD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185DD8" w:rsidRDefault="00185DD8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85DD8" w:rsidRDefault="00201C47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85DD8" w:rsidRPr="00C13EAB" w:rsidRDefault="00201C4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85DD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85DD8" w:rsidRPr="00C13EAB" w:rsidRDefault="00185DD8" w:rsidP="00637B37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185DD8" w:rsidRDefault="00185DD8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85DD8" w:rsidRDefault="00201C47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85DD8" w:rsidRPr="00C13EAB" w:rsidRDefault="00201C4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680230" w:rsidP="00F50D48">
                  <w:r>
                    <w:t>Project will be supported by the diagrams created for the proposed system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50D48" w:rsidP="008F4C3C">
                  <w:r>
                    <w:t>There are still missing parts in the paper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680230" w:rsidP="002E63DC">
                  <w:pPr>
                    <w:spacing w:before="40" w:after="40"/>
                  </w:pPr>
                  <w:r>
                    <w:t>500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680230" w:rsidP="00680230">
                  <w:pPr>
                    <w:spacing w:before="40" w:after="40"/>
                  </w:pPr>
                  <w:r>
                    <w:t>300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F50D48" w:rsidP="008F4C3C">
                  <w:r>
                    <w:t>Diagrams are completed for the support of the paper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A1671" w:rsidP="00F22B07">
                  <w:pPr>
                    <w:spacing w:before="40" w:after="40"/>
                  </w:pPr>
                  <w:r>
                    <w:t>Paper: missing parts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F3777A" w:rsidP="003A1671">
                  <w:pPr>
                    <w:spacing w:before="40" w:after="40"/>
                  </w:pPr>
                  <w:r>
                    <w:t>07/</w:t>
                  </w:r>
                  <w:r w:rsidR="003A1671">
                    <w:t>24</w:t>
                  </w:r>
                  <w: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A1671" w:rsidP="00F22B07">
                  <w:r>
                    <w:t>Paper needs to be updated with the missing parts filled up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>Yes, they be addressed and we will make solutions to solve the problems and issues presented in this status report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680230" w:rsidRPr="003A1671" w:rsidRDefault="00680230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 have the other diagrams settled and discussed with the Project Advisor</w:t>
                  </w:r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  <w:bookmarkStart w:id="28" w:name="_GoBack"/>
                  <w:bookmarkEnd w:id="28"/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160B81" w:rsidRDefault="00680230" w:rsidP="00486210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  <w:bookmarkStart w:id="29" w:name="_Toc527953324"/>
    </w:p>
    <w:p w:rsidR="00486210" w:rsidRDefault="00486210" w:rsidP="00486210">
      <w:pPr>
        <w:spacing w:before="240" w:after="240"/>
      </w:pPr>
      <w:r>
        <w:rPr>
          <w:noProof/>
          <w:lang w:val="en-PH" w:eastAsia="en-PH"/>
        </w:rPr>
        <w:drawing>
          <wp:inline distT="0" distB="0" distL="0" distR="0">
            <wp:extent cx="3743325" cy="14427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00" cy="14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56" w:rsidRDefault="00680230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lastRenderedPageBreak/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680230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2F4" w:rsidRDefault="000F52F4">
      <w:r>
        <w:separator/>
      </w:r>
    </w:p>
  </w:endnote>
  <w:endnote w:type="continuationSeparator" w:id="0">
    <w:p w:rsidR="000F52F4" w:rsidRDefault="000F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80230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680230">
      <w:rPr>
        <w:noProof/>
        <w:sz w:val="18"/>
        <w:szCs w:val="18"/>
      </w:rPr>
      <w:t>7/24/2016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2F4" w:rsidRDefault="000F52F4">
      <w:r>
        <w:separator/>
      </w:r>
    </w:p>
  </w:footnote>
  <w:footnote w:type="continuationSeparator" w:id="0">
    <w:p w:rsidR="000F52F4" w:rsidRDefault="000F5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77AEAA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2DD5"/>
    <w:rsid w:val="00524BE7"/>
    <w:rsid w:val="005272F4"/>
    <w:rsid w:val="00534D52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155C6"/>
    <w:rsid w:val="00B22714"/>
    <w:rsid w:val="00B25572"/>
    <w:rsid w:val="00B34BA9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48C3"/>
    <w:rsid w:val="00C47AB9"/>
    <w:rsid w:val="00C50A01"/>
    <w:rsid w:val="00C5488C"/>
    <w:rsid w:val="00C76BAB"/>
    <w:rsid w:val="00C805B3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4603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485A-7AC7-40A3-A844-3FE7A0E1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9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2</cp:revision>
  <cp:lastPrinted>2004-07-12T06:29:00Z</cp:lastPrinted>
  <dcterms:created xsi:type="dcterms:W3CDTF">2016-07-24T13:29:00Z</dcterms:created>
  <dcterms:modified xsi:type="dcterms:W3CDTF">2016-07-24T13:29:00Z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