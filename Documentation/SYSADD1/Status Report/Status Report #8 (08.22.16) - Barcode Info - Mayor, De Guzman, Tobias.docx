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C77DA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C77DA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7DA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7DA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77DA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77DA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7DA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77DA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77DA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C6529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 weather.com.ph by using a more modern algorithm 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A73BDE">
        <w:rPr>
          <w:rFonts w:ascii="Arial" w:hAnsi="Arial" w:cs="Arial"/>
          <w:sz w:val="20"/>
          <w:szCs w:val="20"/>
        </w:rPr>
        <w:t xml:space="preserve">The </w:t>
      </w:r>
      <w:r w:rsidR="00C6529F">
        <w:rPr>
          <w:rFonts w:ascii="Arial" w:hAnsi="Arial" w:cs="Arial"/>
          <w:sz w:val="20"/>
          <w:szCs w:val="20"/>
        </w:rPr>
        <w:t>forms that are to be submitted for approval and completion of the requirements stated</w:t>
      </w:r>
      <w:r w:rsidR="00A73BDE">
        <w:rPr>
          <w:rFonts w:ascii="Arial" w:hAnsi="Arial" w:cs="Arial"/>
          <w:sz w:val="20"/>
          <w:szCs w:val="20"/>
        </w:rPr>
        <w:tab/>
      </w:r>
      <w:r w:rsidR="00A73BDE">
        <w:rPr>
          <w:rFonts w:ascii="Arial" w:hAnsi="Arial" w:cs="Arial"/>
          <w:sz w:val="20"/>
          <w:szCs w:val="20"/>
        </w:rPr>
        <w:tab/>
      </w:r>
      <w:r w:rsidR="00A73BDE">
        <w:rPr>
          <w:rFonts w:ascii="Arial" w:hAnsi="Arial" w:cs="Arial"/>
          <w:sz w:val="20"/>
          <w:szCs w:val="20"/>
        </w:rPr>
        <w:tab/>
      </w:r>
    </w:p>
    <w:p w:rsidR="00D916B6" w:rsidRPr="00844E0A" w:rsidRDefault="00C6529F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Due</w:t>
      </w:r>
      <w:r w:rsidR="00B155C6">
        <w:rPr>
          <w:rFonts w:ascii="Arial" w:hAnsi="Arial" w:cs="Arial"/>
          <w:sz w:val="20"/>
          <w:szCs w:val="20"/>
        </w:rPr>
        <w:t xml:space="preserve"> to the numerous comments and corrections of the project advisor, the project is slightly delayed. Though there has been a delay, these changes could lead to further improvement of the system.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C6529F">
        <w:rPr>
          <w:rFonts w:ascii="Arial" w:hAnsi="Arial" w:cs="Arial"/>
          <w:color w:val="222222"/>
          <w:sz w:val="20"/>
          <w:shd w:val="clear" w:color="auto" w:fill="FFFFFF"/>
        </w:rPr>
        <w:t>300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C6529F">
        <w:rPr>
          <w:rFonts w:ascii="Arial" w:hAnsi="Arial" w:cs="Arial"/>
          <w:color w:val="222222"/>
          <w:sz w:val="20"/>
          <w:shd w:val="clear" w:color="auto" w:fill="FFFFFF"/>
        </w:rPr>
        <w:t>150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A73BDE">
        <w:rPr>
          <w:rFonts w:ascii="Arial" w:hAnsi="Arial" w:cs="Arial"/>
          <w:color w:val="000000"/>
          <w:sz w:val="20"/>
          <w:szCs w:val="20"/>
        </w:rPr>
        <w:t xml:space="preserve">Paper </w:t>
      </w:r>
      <w:r w:rsidR="00C6529F">
        <w:rPr>
          <w:rFonts w:ascii="Arial" w:hAnsi="Arial" w:cs="Arial"/>
          <w:color w:val="000000"/>
          <w:sz w:val="20"/>
          <w:szCs w:val="20"/>
        </w:rPr>
        <w:t>and forms needs</w:t>
      </w:r>
      <w:r w:rsidR="00A73BDE">
        <w:rPr>
          <w:rFonts w:ascii="Arial" w:hAnsi="Arial" w:cs="Arial"/>
          <w:color w:val="000000"/>
          <w:sz w:val="20"/>
          <w:szCs w:val="20"/>
        </w:rPr>
        <w:t xml:space="preserve"> to be proofread by Project Advisor</w:t>
      </w:r>
      <w:r w:rsidR="00A73BDE">
        <w:rPr>
          <w:rFonts w:ascii="Arial" w:hAnsi="Arial" w:cs="Arial"/>
          <w:color w:val="000000"/>
          <w:sz w:val="20"/>
          <w:szCs w:val="20"/>
        </w:rPr>
        <w:tab/>
      </w:r>
      <w:r w:rsidR="00A73BDE">
        <w:rPr>
          <w:rFonts w:ascii="Arial" w:hAnsi="Arial" w:cs="Arial"/>
          <w:color w:val="000000"/>
          <w:sz w:val="20"/>
          <w:szCs w:val="20"/>
        </w:rPr>
        <w:tab/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A73BDE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Parts are to be checked and revised</w:t>
      </w:r>
      <w:r w:rsidR="00C6529F">
        <w:rPr>
          <w:rFonts w:ascii="Arial" w:hAnsi="Arial" w:cs="Arial"/>
          <w:sz w:val="20"/>
        </w:rPr>
        <w:t>. Papers should compiled so that it is in a organized matter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E54603">
        <w:rPr>
          <w:rFonts w:ascii="Arial" w:hAnsi="Arial" w:cs="Arial"/>
          <w:color w:val="000000"/>
          <w:sz w:val="20"/>
          <w:szCs w:val="20"/>
        </w:rPr>
        <w:t>Gain more information from the client so that the de</w:t>
      </w:r>
      <w:r w:rsidR="00D56649">
        <w:rPr>
          <w:rFonts w:ascii="Arial" w:hAnsi="Arial" w:cs="Arial"/>
          <w:color w:val="000000"/>
          <w:sz w:val="20"/>
          <w:szCs w:val="20"/>
        </w:rPr>
        <w:t>sign of the web application is according to the clients design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Default="00730114" w:rsidP="00730114"/>
    <w:p w:rsidR="00F3777A" w:rsidRDefault="00F3777A" w:rsidP="00730114"/>
    <w:p w:rsidR="00F3777A" w:rsidRDefault="00F3777A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E6567F" w:rsidP="00680230">
            <w:pPr>
              <w:spacing w:before="40" w:after="40"/>
            </w:pPr>
            <w:r>
              <w:t>08</w:t>
            </w:r>
            <w:r w:rsidR="00637B37">
              <w:t>/</w:t>
            </w:r>
            <w:r>
              <w:t>06</w:t>
            </w:r>
            <w:r w:rsidR="00B5092F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E6567F" w:rsidP="0068023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08</w:t>
            </w:r>
            <w:r w:rsidR="00637B37">
              <w:t>/</w:t>
            </w:r>
            <w:r>
              <w:t>01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08</w:t>
            </w:r>
            <w:r w:rsidR="00637B37">
              <w:t>/</w:t>
            </w:r>
            <w:r>
              <w:t>08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A73BDE" w:rsidP="002E0D08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Other parts of the paper added according to Software with Development format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A73BDE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Adding other parts that support the study of the paper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A73BDE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r w:rsidR="00C6529F">
                    <w:t>other forms needed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E6567F" w:rsidP="00680230">
                  <w:pPr>
                    <w:spacing w:before="40" w:after="40"/>
                  </w:pPr>
                  <w:r>
                    <w:t>08</w:t>
                  </w:r>
                  <w:r w:rsidR="00D56649">
                    <w:t>/</w:t>
                  </w:r>
                  <w:r w:rsidR="00C6529F">
                    <w:t>26</w:t>
                  </w:r>
                  <w:r w:rsidR="00D56649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C6529F" w:rsidP="0009214C">
                  <w:pPr>
                    <w:spacing w:before="40" w:after="40"/>
                  </w:pPr>
                  <w:r>
                    <w:t>70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C406EF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Proofreading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C6529F" w:rsidP="00D56649">
                  <w:pPr>
                    <w:spacing w:before="40" w:after="40"/>
                  </w:pPr>
                  <w:r>
                    <w:t>08/22</w:t>
                  </w:r>
                  <w:r w:rsidR="00C406EF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C6529F" w:rsidP="00701241">
                  <w:pPr>
                    <w:spacing w:before="40" w:after="40"/>
                  </w:pPr>
                  <w:r>
                    <w:t>50</w:t>
                  </w:r>
                  <w:r w:rsidR="0070124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C6529F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The other forms needed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C6529F" w:rsidP="00701241">
                  <w:pPr>
                    <w:spacing w:before="40" w:after="40"/>
                  </w:pPr>
                  <w:r>
                    <w:t>08/26/</w:t>
                  </w:r>
                  <w:r w:rsidR="00C406EF">
                    <w:t>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C6529F" w:rsidP="00701241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C6529F" w:rsidP="00F50D48">
                  <w:r>
                    <w:t>With the forms finished, the presentation will continue as planned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C406EF" w:rsidP="008F4C3C">
                  <w:r>
                    <w:t xml:space="preserve">The paper </w:t>
                  </w:r>
                  <w:r w:rsidR="00C6529F">
                    <w:t>and the forms are needed</w:t>
                  </w:r>
                  <w:r>
                    <w:t xml:space="preserve"> to be proofread for changes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C6529F" w:rsidP="002E63DC">
                  <w:pPr>
                    <w:spacing w:before="40" w:after="40"/>
                  </w:pPr>
                  <w:r>
                    <w:t>60</w:t>
                  </w:r>
                  <w:r w:rsidR="00680230">
                    <w:t>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C6529F" w:rsidP="00680230">
                  <w:pPr>
                    <w:spacing w:before="40" w:after="40"/>
                  </w:pPr>
                  <w:r>
                    <w:t>375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C6529F" w:rsidP="008F4C3C">
                  <w:r>
                    <w:t>The forms are completed to allow us to present on our designated date of presentation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701241" w:rsidP="00F22B07">
                  <w:pPr>
                    <w:spacing w:before="40" w:after="40"/>
                  </w:pPr>
                  <w:r>
                    <w:t>Proofreading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701241" w:rsidP="003A1671">
                  <w:pPr>
                    <w:spacing w:before="40" w:after="40"/>
                  </w:pPr>
                  <w:r>
                    <w:t>08</w:t>
                  </w:r>
                  <w:r w:rsidR="00F3777A">
                    <w:t>/</w:t>
                  </w:r>
                  <w:r w:rsidR="00C6529F">
                    <w:t>22</w:t>
                  </w:r>
                  <w:r w:rsidR="00F3777A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A1671" w:rsidP="00701241">
                  <w:r>
                    <w:t xml:space="preserve">Paper needs to be updated </w:t>
                  </w:r>
                  <w:r w:rsidR="00701241">
                    <w:t>according to comments of the Project Advisor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>Yes, they be addressed and we will make solutions to solve the problems and issues presented in this status report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680230" w:rsidRPr="003A1671" w:rsidRDefault="00C6529F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arrange the diagrams and the main paper so that when we present on our assigned date, our explanation would be clear to the panellist and client</w:t>
                  </w:r>
                  <w:bookmarkStart w:id="28" w:name="_GoBack"/>
                  <w:bookmarkEnd w:id="28"/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160B81" w:rsidRDefault="00C6529F" w:rsidP="00486210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  <w:bookmarkStart w:id="29" w:name="_Toc527953324"/>
    </w:p>
    <w:p w:rsidR="00486210" w:rsidRDefault="00486210" w:rsidP="00486210">
      <w:pPr>
        <w:spacing w:before="240" w:after="240"/>
      </w:pPr>
      <w:r>
        <w:rPr>
          <w:noProof/>
          <w:lang w:val="en-PH" w:eastAsia="en-PH"/>
        </w:rPr>
        <w:drawing>
          <wp:inline distT="0" distB="0" distL="0" distR="0">
            <wp:extent cx="3743325" cy="14427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0" cy="145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956" w:rsidRDefault="00C6529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lastRenderedPageBreak/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6529F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DA0" w:rsidRDefault="00C77DA0">
      <w:r>
        <w:separator/>
      </w:r>
    </w:p>
  </w:endnote>
  <w:endnote w:type="continuationSeparator" w:id="0">
    <w:p w:rsidR="00C77DA0" w:rsidRDefault="00C7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6529F">
      <w:rPr>
        <w:noProof/>
        <w:sz w:val="18"/>
        <w:szCs w:val="18"/>
      </w:rPr>
      <w:t>6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6529F">
      <w:rPr>
        <w:noProof/>
        <w:sz w:val="18"/>
        <w:szCs w:val="18"/>
      </w:rPr>
      <w:t>8/21/2016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DA0" w:rsidRDefault="00C77DA0">
      <w:r>
        <w:separator/>
      </w:r>
    </w:p>
  </w:footnote>
  <w:footnote w:type="continuationSeparator" w:id="0">
    <w:p w:rsidR="00C77DA0" w:rsidRDefault="00C77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2DD5"/>
    <w:rsid w:val="00524BE7"/>
    <w:rsid w:val="005272F4"/>
    <w:rsid w:val="00534D52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6BAB"/>
    <w:rsid w:val="00C77DA0"/>
    <w:rsid w:val="00C805B3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9DC65-8F27-405B-97C8-ECB36FBE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</TotalTime>
  <Pages>9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2</cp:revision>
  <cp:lastPrinted>2004-07-12T06:29:00Z</cp:lastPrinted>
  <dcterms:created xsi:type="dcterms:W3CDTF">2016-08-21T05:27:00Z</dcterms:created>
  <dcterms:modified xsi:type="dcterms:W3CDTF">2016-08-21T05:27:00Z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